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olor w:val="355D7E" w:themeColor="accent1" w:themeShade="80"/>
          <w:sz w:val="96"/>
          <w:szCs w:val="32"/>
        </w:rPr>
        <w:id w:val="1622408992"/>
        <w:docPartObj>
          <w:docPartGallery w:val="Cover Pages"/>
          <w:docPartUnique/>
        </w:docPartObj>
      </w:sdtPr>
      <w:sdtEndPr>
        <w:rPr>
          <w:sz w:val="52"/>
        </w:rPr>
      </w:sdtEndPr>
      <w:sdtContent>
        <w:tbl>
          <w:tblPr>
            <w:tblW w:w="518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084"/>
            <w:gridCol w:w="7552"/>
          </w:tblGrid>
          <w:tr w:rsidR="00681771" w:rsidTr="00D32CCE">
            <w:trPr>
              <w:trHeight w:val="3306"/>
              <w:jc w:val="center"/>
            </w:trPr>
            <w:tc>
              <w:tcPr>
                <w:tcW w:w="1335" w:type="pct"/>
                <w:tcBorders>
                  <w:top w:val="nil"/>
                  <w:left w:val="nil"/>
                  <w:bottom w:val="nil"/>
                  <w:right w:val="nil"/>
                </w:tcBorders>
                <w:shd w:val="clear" w:color="auto" w:fill="auto"/>
              </w:tcPr>
              <w:p w:rsidR="00681771" w:rsidRPr="00403202" w:rsidRDefault="00681771" w:rsidP="003948A8">
                <w:pPr>
                  <w:pStyle w:val="Sansinterligne"/>
                  <w:rPr>
                    <w:sz w:val="96"/>
                  </w:rPr>
                </w:pPr>
              </w:p>
            </w:tc>
            <w:tc>
              <w:tcPr>
                <w:tcW w:w="3665" w:type="pct"/>
                <w:tcBorders>
                  <w:top w:val="nil"/>
                  <w:left w:val="nil"/>
                  <w:bottom w:val="nil"/>
                  <w:right w:val="nil"/>
                </w:tcBorders>
                <w:shd w:val="clear" w:color="auto" w:fill="auto"/>
                <w:tcMar>
                  <w:left w:w="115" w:type="dxa"/>
                  <w:bottom w:w="115" w:type="dxa"/>
                </w:tcMar>
                <w:vAlign w:val="bottom"/>
              </w:tcPr>
              <w:p w:rsidR="00681771" w:rsidRPr="00403202" w:rsidRDefault="00A53C20" w:rsidP="00D32CCE">
                <w:pPr>
                  <w:pStyle w:val="Sansinterligne"/>
                  <w:spacing w:before="0"/>
                  <w:rPr>
                    <w:sz w:val="96"/>
                    <w:szCs w:val="110"/>
                  </w:rPr>
                </w:pPr>
                <w:sdt>
                  <w:sdtPr>
                    <w:rPr>
                      <w:rFonts w:asciiTheme="majorHAnsi" w:hAnsiTheme="majorHAnsi"/>
                      <w:color w:val="355D7E" w:themeColor="accent1" w:themeShade="80"/>
                      <w:sz w:val="96"/>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05728">
                      <w:rPr>
                        <w:rFonts w:asciiTheme="majorHAnsi" w:hAnsiTheme="majorHAnsi"/>
                        <w:color w:val="355D7E" w:themeColor="accent1" w:themeShade="80"/>
                        <w:sz w:val="96"/>
                        <w:szCs w:val="110"/>
                      </w:rPr>
                      <w:t>Plateformer</w:t>
                    </w:r>
                    <w:proofErr w:type="spellEnd"/>
                    <w:r w:rsidR="00305728">
                      <w:rPr>
                        <w:rFonts w:asciiTheme="majorHAnsi" w:hAnsiTheme="majorHAnsi"/>
                        <w:color w:val="355D7E" w:themeColor="accent1" w:themeShade="80"/>
                        <w:sz w:val="96"/>
                        <w:szCs w:val="110"/>
                      </w:rPr>
                      <w:t xml:space="preserve"> 2D</w:t>
                    </w:r>
                  </w:sdtContent>
                </w:sdt>
              </w:p>
            </w:tc>
          </w:tr>
          <w:tr w:rsidR="00681771" w:rsidTr="00403202">
            <w:trPr>
              <w:trHeight w:val="5705"/>
              <w:jc w:val="center"/>
            </w:trPr>
            <w:tc>
              <w:tcPr>
                <w:tcW w:w="1335" w:type="pct"/>
                <w:tcBorders>
                  <w:top w:val="nil"/>
                  <w:left w:val="nil"/>
                  <w:bottom w:val="nil"/>
                  <w:right w:val="nil"/>
                </w:tcBorders>
                <w:shd w:val="clear" w:color="auto" w:fill="auto"/>
              </w:tcPr>
              <w:p w:rsidR="00681771" w:rsidRDefault="00681771" w:rsidP="003948A8">
                <w:pPr>
                  <w:pStyle w:val="Sansinterligne"/>
                </w:pPr>
              </w:p>
            </w:tc>
            <w:tc>
              <w:tcPr>
                <w:tcW w:w="3665" w:type="pct"/>
                <w:tcBorders>
                  <w:top w:val="nil"/>
                  <w:left w:val="nil"/>
                  <w:bottom w:val="nil"/>
                  <w:right w:val="nil"/>
                </w:tcBorders>
                <w:shd w:val="clear" w:color="auto" w:fill="auto"/>
                <w:tcMar>
                  <w:left w:w="72" w:type="dxa"/>
                  <w:bottom w:w="216" w:type="dxa"/>
                  <w:right w:w="0" w:type="dxa"/>
                </w:tcMar>
                <w:vAlign w:val="bottom"/>
              </w:tcPr>
              <w:p w:rsidR="00681771" w:rsidRDefault="00305728" w:rsidP="003948A8">
                <w:r w:rsidRPr="00305728">
                  <w:rPr>
                    <w:noProof/>
                    <w:lang w:val="fr-FR" w:eastAsia="fr-FR"/>
                  </w:rPr>
                  <w:drawing>
                    <wp:inline distT="0" distB="0" distL="0" distR="0" wp14:anchorId="275AD552" wp14:editId="62B68021">
                      <wp:extent cx="4749800" cy="2660991"/>
                      <wp:effectExtent l="0" t="0" r="0" b="6350"/>
                      <wp:docPr id="1" name="Image 1" descr="C:\Users\malo.zollikof\Documents\HE-ARC\ProjetP2\Java\Game\Plateformer\ressources\map\tuiles\platformer-pack-redux-360-assets\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o.zollikof\Documents\HE-ARC\ProjetP2\Java\Game\Plateformer\ressources\map\tuiles\platformer-pack-redux-360-assets\Samp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9434" cy="2671990"/>
                              </a:xfrm>
                              <a:prstGeom prst="rect">
                                <a:avLst/>
                              </a:prstGeom>
                              <a:noFill/>
                              <a:ln>
                                <a:noFill/>
                              </a:ln>
                            </pic:spPr>
                          </pic:pic>
                        </a:graphicData>
                      </a:graphic>
                    </wp:inline>
                  </w:drawing>
                </w:r>
              </w:p>
            </w:tc>
          </w:tr>
          <w:tr w:rsidR="00681771" w:rsidTr="007D60C2">
            <w:trPr>
              <w:trHeight w:val="886"/>
              <w:jc w:val="center"/>
            </w:trPr>
            <w:tc>
              <w:tcPr>
                <w:tcW w:w="1335" w:type="pct"/>
                <w:tcBorders>
                  <w:top w:val="nil"/>
                  <w:left w:val="nil"/>
                  <w:bottom w:val="nil"/>
                </w:tcBorders>
                <w:shd w:val="clear" w:color="auto" w:fill="92D050"/>
                <w:vAlign w:val="center"/>
              </w:tcPr>
              <w:p w:rsidR="00681771" w:rsidRDefault="00A53C20" w:rsidP="003948A8">
                <w:pPr>
                  <w:pStyle w:val="Sansinterligne"/>
                </w:pPr>
                <w:sdt>
                  <w:sdtPr>
                    <w:alias w:val="Date"/>
                    <w:id w:val="541102334"/>
                    <w:dataBinding w:prefixMappings="xmlns:ns0='http://schemas.microsoft.com/office/2006/coverPageProps'" w:xpath="/ns0:CoverPageProperties[1]/ns0:PublishDate[1]" w:storeItemID="{55AF091B-3C7A-41E3-B477-F2FDAA23CFDA}"/>
                    <w:date w:fullDate="2016-02-22T00:00:00Z">
                      <w:dateFormat w:val="dd/MM/yyyy"/>
                      <w:lid w:val="fr-FR"/>
                      <w:storeMappedDataAs w:val="dateTime"/>
                      <w:calendar w:val="gregorian"/>
                    </w:date>
                  </w:sdtPr>
                  <w:sdtEndPr/>
                  <w:sdtContent>
                    <w:r w:rsidR="00305728">
                      <w:rPr>
                        <w:lang w:val="fr-FR"/>
                      </w:rPr>
                      <w:t>22/02/2016</w:t>
                    </w:r>
                  </w:sdtContent>
                </w:sdt>
              </w:p>
            </w:tc>
            <w:tc>
              <w:tcPr>
                <w:tcW w:w="3665" w:type="pct"/>
                <w:tcBorders>
                  <w:top w:val="nil"/>
                  <w:bottom w:val="nil"/>
                  <w:right w:val="nil"/>
                </w:tcBorders>
                <w:shd w:val="clear" w:color="auto" w:fill="94B6D2" w:themeFill="accent1"/>
                <w:tcMar>
                  <w:left w:w="216" w:type="dxa"/>
                </w:tcMar>
                <w:vAlign w:val="center"/>
              </w:tcPr>
              <w:p w:rsidR="00681771" w:rsidRDefault="00A53C20" w:rsidP="00165297">
                <w:pPr>
                  <w:pStyle w:val="Sansinterligne"/>
                </w:pPr>
                <w:sdt>
                  <w:sdt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165297">
                      <w:t xml:space="preserve">Projet P2 - </w:t>
                    </w:r>
                    <w:r w:rsidR="00D03713">
                      <w:t>Cahier des charges</w:t>
                    </w:r>
                  </w:sdtContent>
                </w:sdt>
              </w:p>
            </w:tc>
          </w:tr>
          <w:tr w:rsidR="00681771" w:rsidTr="00403202">
            <w:trPr>
              <w:trHeight w:val="3334"/>
              <w:jc w:val="center"/>
            </w:trPr>
            <w:tc>
              <w:tcPr>
                <w:tcW w:w="1335" w:type="pct"/>
                <w:tcBorders>
                  <w:top w:val="nil"/>
                  <w:left w:val="nil"/>
                  <w:bottom w:val="nil"/>
                  <w:right w:val="nil"/>
                </w:tcBorders>
                <w:shd w:val="clear" w:color="auto" w:fill="auto"/>
                <w:vAlign w:val="center"/>
              </w:tcPr>
              <w:p w:rsidR="0020640A" w:rsidRPr="00165297" w:rsidRDefault="00A53C20" w:rsidP="00821A4B">
                <w:pPr>
                  <w:pStyle w:val="Titre"/>
                  <w:spacing w:before="0" w:after="240"/>
                  <w:rPr>
                    <w:sz w:val="32"/>
                  </w:rPr>
                </w:pPr>
                <w:sdt>
                  <w:sdtPr>
                    <w:rPr>
                      <w:rFonts w:asciiTheme="majorHAnsi" w:hAnsiTheme="majorHAnsi"/>
                      <w:color w:val="595959" w:themeColor="text1" w:themeTint="A6"/>
                      <w:sz w:val="36"/>
                      <w:szCs w:val="110"/>
                    </w:rPr>
                    <w:alias w:val="Titre"/>
                    <w:id w:val="-1055697181"/>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05728">
                      <w:rPr>
                        <w:rFonts w:asciiTheme="majorHAnsi" w:hAnsiTheme="majorHAnsi"/>
                        <w:color w:val="595959" w:themeColor="text1" w:themeTint="A6"/>
                        <w:sz w:val="36"/>
                        <w:szCs w:val="110"/>
                        <w:lang w:val="fr-FR"/>
                      </w:rPr>
                      <w:t>Plateformer</w:t>
                    </w:r>
                    <w:proofErr w:type="spellEnd"/>
                    <w:r w:rsidR="00305728">
                      <w:rPr>
                        <w:rFonts w:asciiTheme="majorHAnsi" w:hAnsiTheme="majorHAnsi"/>
                        <w:color w:val="595959" w:themeColor="text1" w:themeTint="A6"/>
                        <w:sz w:val="36"/>
                        <w:szCs w:val="110"/>
                        <w:lang w:val="fr-FR"/>
                      </w:rPr>
                      <w:t xml:space="preserve"> 2D</w:t>
                    </w:r>
                  </w:sdtContent>
                </w:sdt>
              </w:p>
              <w:p w:rsidR="0020640A" w:rsidRPr="00B06495" w:rsidRDefault="0020640A" w:rsidP="003948A8">
                <w:pPr>
                  <w:pStyle w:val="Titre"/>
                  <w:rPr>
                    <w:sz w:val="2"/>
                  </w:rPr>
                </w:pPr>
              </w:p>
              <w:sdt>
                <w:sdtPr>
                  <w:rPr>
                    <w:color w:val="548AB7" w:themeColor="accent1" w:themeShade="BF"/>
                  </w:rPr>
                  <w:id w:val="219697527"/>
                  <w:dataBinding w:prefixMappings="xmlns:ns0='http://schemas.openxmlformats.org/package/2006/metadata/core-properties' xmlns:ns1='http://purl.org/dc/elements/1.1/'" w:xpath="/ns0:coreProperties[1]/ns1:subject[1]" w:storeItemID="{6C3C8BC8-F283-45AE-878A-BAB7291924A1}"/>
                  <w:text/>
                </w:sdtPr>
                <w:sdtEndPr/>
                <w:sdtContent>
                  <w:p w:rsidR="00681771" w:rsidRDefault="00165297" w:rsidP="00611E3F">
                    <w:pPr>
                      <w:pStyle w:val="Sous-titre"/>
                    </w:pPr>
                    <w:r w:rsidRPr="007D60C2">
                      <w:rPr>
                        <w:color w:val="548AB7" w:themeColor="accent1" w:themeShade="BF"/>
                        <w:lang w:val="fr-FR"/>
                      </w:rPr>
                      <w:t>Projet P2 - Cahier des charges</w:t>
                    </w:r>
                  </w:p>
                </w:sdtContent>
              </w:sdt>
            </w:tc>
            <w:tc>
              <w:tcPr>
                <w:tcW w:w="3665" w:type="pct"/>
                <w:tcBorders>
                  <w:top w:val="nil"/>
                  <w:left w:val="nil"/>
                  <w:bottom w:val="nil"/>
                  <w:right w:val="nil"/>
                </w:tcBorders>
                <w:shd w:val="clear" w:color="auto" w:fill="auto"/>
                <w:tcMar>
                  <w:top w:w="432" w:type="dxa"/>
                  <w:left w:w="216" w:type="dxa"/>
                  <w:right w:w="432" w:type="dxa"/>
                </w:tcMar>
              </w:tcPr>
              <w:p w:rsidR="0020640A" w:rsidRPr="00305728" w:rsidRDefault="0020640A" w:rsidP="003948A8">
                <w:pPr>
                  <w:pStyle w:val="Sansinterligne"/>
                  <w:rPr>
                    <w:lang w:val="de-CH"/>
                  </w:rPr>
                </w:pPr>
                <w:proofErr w:type="spellStart"/>
                <w:r w:rsidRPr="00305728">
                  <w:rPr>
                    <w:lang w:val="de-CH"/>
                  </w:rPr>
                  <w:t>Candidat</w:t>
                </w:r>
                <w:r w:rsidR="00D03713" w:rsidRPr="00305728">
                  <w:rPr>
                    <w:lang w:val="de-CH"/>
                  </w:rPr>
                  <w:t>s</w:t>
                </w:r>
                <w:proofErr w:type="spellEnd"/>
                <w:r w:rsidRPr="00305728">
                  <w:rPr>
                    <w:lang w:val="de-CH"/>
                  </w:rPr>
                  <w:t> : Malo Zollikofer</w:t>
                </w:r>
                <w:r w:rsidR="00D03713" w:rsidRPr="00305728">
                  <w:rPr>
                    <w:lang w:val="de-CH"/>
                  </w:rPr>
                  <w:t xml:space="preserve">, Luc Wunderlin, </w:t>
                </w:r>
                <w:r w:rsidR="007563DC" w:rsidRPr="00305728">
                  <w:rPr>
                    <w:lang w:val="de-CH"/>
                  </w:rPr>
                  <w:t>Loïc</w:t>
                </w:r>
                <w:r w:rsidR="00D03713" w:rsidRPr="00305728">
                  <w:rPr>
                    <w:lang w:val="de-CH"/>
                  </w:rPr>
                  <w:t xml:space="preserve"> Schwab</w:t>
                </w:r>
              </w:p>
              <w:p w:rsidR="0020640A" w:rsidRDefault="0020640A" w:rsidP="003948A8">
                <w:pPr>
                  <w:pStyle w:val="Sansinterligne"/>
                </w:pPr>
                <w:r>
                  <w:t xml:space="preserve">Classe: </w:t>
                </w:r>
                <w:r w:rsidR="00D03713">
                  <w:t>INF2 DLM_B</w:t>
                </w:r>
              </w:p>
              <w:p w:rsidR="00681771" w:rsidRDefault="00305728" w:rsidP="003948A8">
                <w:pPr>
                  <w:pStyle w:val="Sansinterligne"/>
                </w:pPr>
                <w:r>
                  <w:t>Enseignant</w:t>
                </w:r>
                <w:r w:rsidR="0020640A">
                  <w:t xml:space="preserve">: </w:t>
                </w:r>
                <w:r>
                  <w:t xml:space="preserve">Aicha </w:t>
                </w:r>
                <w:proofErr w:type="spellStart"/>
                <w:r>
                  <w:t>Rizzoti</w:t>
                </w:r>
                <w:proofErr w:type="spellEnd"/>
              </w:p>
              <w:p w:rsidR="0020640A" w:rsidRDefault="00D03713" w:rsidP="003948A8">
                <w:pPr>
                  <w:pStyle w:val="Sansinterligne"/>
                </w:pPr>
                <w:r>
                  <w:t>Institution</w:t>
                </w:r>
                <w:r w:rsidR="0020640A">
                  <w:t xml:space="preserve"> : </w:t>
                </w:r>
                <w:r>
                  <w:t>HE-Arc</w:t>
                </w:r>
              </w:p>
              <w:p w:rsidR="00305728" w:rsidRDefault="0020640A" w:rsidP="003948A8">
                <w:pPr>
                  <w:pStyle w:val="Sansinterligne"/>
                </w:pPr>
                <w:r>
                  <w:t xml:space="preserve">Laboratoire : </w:t>
                </w:r>
                <w:r w:rsidR="00305728">
                  <w:t>144</w:t>
                </w:r>
              </w:p>
              <w:p w:rsidR="00681771" w:rsidRDefault="00681771" w:rsidP="00D03713">
                <w:pPr>
                  <w:pStyle w:val="Sansinterligne"/>
                </w:pPr>
              </w:p>
            </w:tc>
          </w:tr>
        </w:tbl>
        <w:sdt>
          <w:sdtPr>
            <w:rPr>
              <w:rFonts w:ascii="Segoe UI Light" w:eastAsiaTheme="minorHAnsi" w:hAnsi="Segoe UI Light" w:cs="Times New Roman"/>
              <w:b w:val="0"/>
              <w:bCs w:val="0"/>
              <w:caps w:val="0"/>
              <w:color w:val="auto"/>
              <w:kern w:val="24"/>
              <w:sz w:val="25"/>
              <w:szCs w:val="20"/>
              <w:lang w:val="fr-FR"/>
              <w14:ligatures w14:val="standardContextual"/>
            </w:rPr>
            <w:id w:val="512879518"/>
            <w:docPartObj>
              <w:docPartGallery w:val="Table of Contents"/>
              <w:docPartUnique/>
            </w:docPartObj>
          </w:sdtPr>
          <w:sdtEndPr/>
          <w:sdtContent>
            <w:p w:rsidR="003948A8" w:rsidRPr="00B45977" w:rsidRDefault="003948A8" w:rsidP="00B45977">
              <w:pPr>
                <w:pStyle w:val="En-ttedetabledesmatires"/>
                <w:numPr>
                  <w:ilvl w:val="0"/>
                  <w:numId w:val="0"/>
                </w:numPr>
                <w:ind w:left="432" w:hanging="432"/>
              </w:pPr>
              <w:r w:rsidRPr="00B45977">
                <w:t>Table des matières</w:t>
              </w:r>
            </w:p>
            <w:p w:rsidR="00F31452" w:rsidRDefault="00610A3A">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r>
                <w:fldChar w:fldCharType="begin"/>
              </w:r>
              <w:r>
                <w:instrText xml:space="preserve"> TOC \o "1-3" \h \z \u </w:instrText>
              </w:r>
              <w:r>
                <w:fldChar w:fldCharType="separate"/>
              </w:r>
              <w:hyperlink w:anchor="_Toc443920582" w:history="1">
                <w:r w:rsidR="00F31452" w:rsidRPr="00A773E6">
                  <w:rPr>
                    <w:rStyle w:val="Lienhypertexte"/>
                    <w:noProof/>
                  </w:rPr>
                  <w:t>1.</w:t>
                </w:r>
                <w:r w:rsidR="00F31452">
                  <w:rPr>
                    <w:rFonts w:asciiTheme="minorHAnsi" w:eastAsiaTheme="minorEastAsia" w:hAnsiTheme="minorHAnsi" w:cstheme="minorBidi"/>
                    <w:b w:val="0"/>
                    <w:caps w:val="0"/>
                    <w:noProof/>
                    <w:color w:val="auto"/>
                    <w:kern w:val="0"/>
                    <w:sz w:val="22"/>
                    <w:szCs w:val="22"/>
                    <w:lang w:val="fr-FR" w:eastAsia="fr-FR"/>
                    <w14:ligatures w14:val="none"/>
                  </w:rPr>
                  <w:tab/>
                </w:r>
                <w:r w:rsidR="00F31452" w:rsidRPr="00A773E6">
                  <w:rPr>
                    <w:rStyle w:val="Lienhypertexte"/>
                    <w:noProof/>
                  </w:rPr>
                  <w:t>Introduction</w:t>
                </w:r>
                <w:r w:rsidR="00F31452">
                  <w:rPr>
                    <w:noProof/>
                    <w:webHidden/>
                  </w:rPr>
                  <w:tab/>
                </w:r>
                <w:r w:rsidR="00F31452">
                  <w:rPr>
                    <w:noProof/>
                    <w:webHidden/>
                  </w:rPr>
                  <w:fldChar w:fldCharType="begin"/>
                </w:r>
                <w:r w:rsidR="00F31452">
                  <w:rPr>
                    <w:noProof/>
                    <w:webHidden/>
                  </w:rPr>
                  <w:instrText xml:space="preserve"> PAGEREF _Toc443920582 \h </w:instrText>
                </w:r>
                <w:r w:rsidR="00F31452">
                  <w:rPr>
                    <w:noProof/>
                    <w:webHidden/>
                  </w:rPr>
                </w:r>
                <w:r w:rsidR="00F31452">
                  <w:rPr>
                    <w:noProof/>
                    <w:webHidden/>
                  </w:rPr>
                  <w:fldChar w:fldCharType="separate"/>
                </w:r>
                <w:r w:rsidR="00F31452">
                  <w:rPr>
                    <w:noProof/>
                    <w:webHidden/>
                  </w:rPr>
                  <w:t>2</w:t>
                </w:r>
                <w:r w:rsidR="00F31452">
                  <w:rPr>
                    <w:noProof/>
                    <w:webHidden/>
                  </w:rPr>
                  <w:fldChar w:fldCharType="end"/>
                </w:r>
              </w:hyperlink>
            </w:p>
            <w:p w:rsidR="00F31452" w:rsidRDefault="00A53C20">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hyperlink w:anchor="_Toc443920583" w:history="1">
                <w:r w:rsidR="00F31452" w:rsidRPr="00A773E6">
                  <w:rPr>
                    <w:rStyle w:val="Lienhypertexte"/>
                    <w:noProof/>
                  </w:rPr>
                  <w:t>2.</w:t>
                </w:r>
                <w:r w:rsidR="00F31452">
                  <w:rPr>
                    <w:rFonts w:asciiTheme="minorHAnsi" w:eastAsiaTheme="minorEastAsia" w:hAnsiTheme="minorHAnsi" w:cstheme="minorBidi"/>
                    <w:b w:val="0"/>
                    <w:caps w:val="0"/>
                    <w:noProof/>
                    <w:color w:val="auto"/>
                    <w:kern w:val="0"/>
                    <w:sz w:val="22"/>
                    <w:szCs w:val="22"/>
                    <w:lang w:val="fr-FR" w:eastAsia="fr-FR"/>
                    <w14:ligatures w14:val="none"/>
                  </w:rPr>
                  <w:tab/>
                </w:r>
                <w:r w:rsidR="00F31452" w:rsidRPr="00A773E6">
                  <w:rPr>
                    <w:rStyle w:val="Lienhypertexte"/>
                    <w:noProof/>
                  </w:rPr>
                  <w:t>Objectifs primaires :</w:t>
                </w:r>
                <w:r w:rsidR="00F31452">
                  <w:rPr>
                    <w:noProof/>
                    <w:webHidden/>
                  </w:rPr>
                  <w:tab/>
                </w:r>
                <w:r w:rsidR="00F31452">
                  <w:rPr>
                    <w:noProof/>
                    <w:webHidden/>
                  </w:rPr>
                  <w:fldChar w:fldCharType="begin"/>
                </w:r>
                <w:r w:rsidR="00F31452">
                  <w:rPr>
                    <w:noProof/>
                    <w:webHidden/>
                  </w:rPr>
                  <w:instrText xml:space="preserve"> PAGEREF _Toc443920583 \h </w:instrText>
                </w:r>
                <w:r w:rsidR="00F31452">
                  <w:rPr>
                    <w:noProof/>
                    <w:webHidden/>
                  </w:rPr>
                </w:r>
                <w:r w:rsidR="00F31452">
                  <w:rPr>
                    <w:noProof/>
                    <w:webHidden/>
                  </w:rPr>
                  <w:fldChar w:fldCharType="separate"/>
                </w:r>
                <w:r w:rsidR="00F31452">
                  <w:rPr>
                    <w:noProof/>
                    <w:webHidden/>
                  </w:rPr>
                  <w:t>2</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84" w:history="1">
                <w:r w:rsidR="00F31452" w:rsidRPr="00A773E6">
                  <w:rPr>
                    <w:rStyle w:val="Lienhypertexte"/>
                    <w:noProof/>
                  </w:rPr>
                  <w:t>2.1</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Slick2D</w:t>
                </w:r>
                <w:r w:rsidR="00F31452">
                  <w:rPr>
                    <w:noProof/>
                    <w:webHidden/>
                  </w:rPr>
                  <w:tab/>
                </w:r>
                <w:r w:rsidR="00F31452">
                  <w:rPr>
                    <w:noProof/>
                    <w:webHidden/>
                  </w:rPr>
                  <w:fldChar w:fldCharType="begin"/>
                </w:r>
                <w:r w:rsidR="00F31452">
                  <w:rPr>
                    <w:noProof/>
                    <w:webHidden/>
                  </w:rPr>
                  <w:instrText xml:space="preserve"> PAGEREF _Toc443920584 \h </w:instrText>
                </w:r>
                <w:r w:rsidR="00F31452">
                  <w:rPr>
                    <w:noProof/>
                    <w:webHidden/>
                  </w:rPr>
                </w:r>
                <w:r w:rsidR="00F31452">
                  <w:rPr>
                    <w:noProof/>
                    <w:webHidden/>
                  </w:rPr>
                  <w:fldChar w:fldCharType="separate"/>
                </w:r>
                <w:r w:rsidR="00F31452">
                  <w:rPr>
                    <w:noProof/>
                    <w:webHidden/>
                  </w:rPr>
                  <w:t>2</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85" w:history="1">
                <w:r w:rsidR="00F31452" w:rsidRPr="00A773E6">
                  <w:rPr>
                    <w:rStyle w:val="Lienhypertexte"/>
                    <w:noProof/>
                  </w:rPr>
                  <w:t>2.2</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Cartes du monde</w:t>
                </w:r>
                <w:r w:rsidR="00F31452">
                  <w:rPr>
                    <w:noProof/>
                    <w:webHidden/>
                  </w:rPr>
                  <w:tab/>
                </w:r>
                <w:r w:rsidR="00F31452">
                  <w:rPr>
                    <w:noProof/>
                    <w:webHidden/>
                  </w:rPr>
                  <w:fldChar w:fldCharType="begin"/>
                </w:r>
                <w:r w:rsidR="00F31452">
                  <w:rPr>
                    <w:noProof/>
                    <w:webHidden/>
                  </w:rPr>
                  <w:instrText xml:space="preserve"> PAGEREF _Toc443920585 \h </w:instrText>
                </w:r>
                <w:r w:rsidR="00F31452">
                  <w:rPr>
                    <w:noProof/>
                    <w:webHidden/>
                  </w:rPr>
                </w:r>
                <w:r w:rsidR="00F31452">
                  <w:rPr>
                    <w:noProof/>
                    <w:webHidden/>
                  </w:rPr>
                  <w:fldChar w:fldCharType="separate"/>
                </w:r>
                <w:r w:rsidR="00F31452">
                  <w:rPr>
                    <w:noProof/>
                    <w:webHidden/>
                  </w:rPr>
                  <w:t>2</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86" w:history="1">
                <w:r w:rsidR="00F31452" w:rsidRPr="00A773E6">
                  <w:rPr>
                    <w:rStyle w:val="Lienhypertexte"/>
                    <w:noProof/>
                  </w:rPr>
                  <w:t>2.3</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Les sprites</w:t>
                </w:r>
                <w:r w:rsidR="00F31452">
                  <w:rPr>
                    <w:noProof/>
                    <w:webHidden/>
                  </w:rPr>
                  <w:tab/>
                </w:r>
                <w:r w:rsidR="00F31452">
                  <w:rPr>
                    <w:noProof/>
                    <w:webHidden/>
                  </w:rPr>
                  <w:fldChar w:fldCharType="begin"/>
                </w:r>
                <w:r w:rsidR="00F31452">
                  <w:rPr>
                    <w:noProof/>
                    <w:webHidden/>
                  </w:rPr>
                  <w:instrText xml:space="preserve"> PAGEREF _Toc443920586 \h </w:instrText>
                </w:r>
                <w:r w:rsidR="00F31452">
                  <w:rPr>
                    <w:noProof/>
                    <w:webHidden/>
                  </w:rPr>
                </w:r>
                <w:r w:rsidR="00F31452">
                  <w:rPr>
                    <w:noProof/>
                    <w:webHidden/>
                  </w:rPr>
                  <w:fldChar w:fldCharType="separate"/>
                </w:r>
                <w:r w:rsidR="00F31452">
                  <w:rPr>
                    <w:noProof/>
                    <w:webHidden/>
                  </w:rPr>
                  <w:t>2</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87" w:history="1">
                <w:r w:rsidR="00F31452" w:rsidRPr="00A773E6">
                  <w:rPr>
                    <w:rStyle w:val="Lienhypertexte"/>
                    <w:noProof/>
                  </w:rPr>
                  <w:t>2.4</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Collisions et moteur physique</w:t>
                </w:r>
                <w:r w:rsidR="00F31452">
                  <w:rPr>
                    <w:noProof/>
                    <w:webHidden/>
                  </w:rPr>
                  <w:tab/>
                </w:r>
                <w:r w:rsidR="00F31452">
                  <w:rPr>
                    <w:noProof/>
                    <w:webHidden/>
                  </w:rPr>
                  <w:fldChar w:fldCharType="begin"/>
                </w:r>
                <w:r w:rsidR="00F31452">
                  <w:rPr>
                    <w:noProof/>
                    <w:webHidden/>
                  </w:rPr>
                  <w:instrText xml:space="preserve"> PAGEREF _Toc443920587 \h </w:instrText>
                </w:r>
                <w:r w:rsidR="00F31452">
                  <w:rPr>
                    <w:noProof/>
                    <w:webHidden/>
                  </w:rPr>
                </w:r>
                <w:r w:rsidR="00F31452">
                  <w:rPr>
                    <w:noProof/>
                    <w:webHidden/>
                  </w:rPr>
                  <w:fldChar w:fldCharType="separate"/>
                </w:r>
                <w:r w:rsidR="00F31452">
                  <w:rPr>
                    <w:noProof/>
                    <w:webHidden/>
                  </w:rPr>
                  <w:t>3</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88" w:history="1">
                <w:r w:rsidR="00F31452" w:rsidRPr="00A773E6">
                  <w:rPr>
                    <w:rStyle w:val="Lienhypertexte"/>
                    <w:noProof/>
                  </w:rPr>
                  <w:t>2.5</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Objectifs</w:t>
                </w:r>
                <w:r w:rsidR="00F31452">
                  <w:rPr>
                    <w:noProof/>
                    <w:webHidden/>
                  </w:rPr>
                  <w:tab/>
                </w:r>
                <w:r w:rsidR="00F31452">
                  <w:rPr>
                    <w:noProof/>
                    <w:webHidden/>
                  </w:rPr>
                  <w:fldChar w:fldCharType="begin"/>
                </w:r>
                <w:r w:rsidR="00F31452">
                  <w:rPr>
                    <w:noProof/>
                    <w:webHidden/>
                  </w:rPr>
                  <w:instrText xml:space="preserve"> PAGEREF _Toc443920588 \h </w:instrText>
                </w:r>
                <w:r w:rsidR="00F31452">
                  <w:rPr>
                    <w:noProof/>
                    <w:webHidden/>
                  </w:rPr>
                </w:r>
                <w:r w:rsidR="00F31452">
                  <w:rPr>
                    <w:noProof/>
                    <w:webHidden/>
                  </w:rPr>
                  <w:fldChar w:fldCharType="separate"/>
                </w:r>
                <w:r w:rsidR="00F31452">
                  <w:rPr>
                    <w:noProof/>
                    <w:webHidden/>
                  </w:rPr>
                  <w:t>3</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89" w:history="1">
                <w:r w:rsidR="00F31452" w:rsidRPr="00A773E6">
                  <w:rPr>
                    <w:rStyle w:val="Lienhypertexte"/>
                    <w:noProof/>
                  </w:rPr>
                  <w:t>2.6</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Menu</w:t>
                </w:r>
                <w:r w:rsidR="00F31452">
                  <w:rPr>
                    <w:noProof/>
                    <w:webHidden/>
                  </w:rPr>
                  <w:tab/>
                </w:r>
                <w:r w:rsidR="00F31452">
                  <w:rPr>
                    <w:noProof/>
                    <w:webHidden/>
                  </w:rPr>
                  <w:fldChar w:fldCharType="begin"/>
                </w:r>
                <w:r w:rsidR="00F31452">
                  <w:rPr>
                    <w:noProof/>
                    <w:webHidden/>
                  </w:rPr>
                  <w:instrText xml:space="preserve"> PAGEREF _Toc443920589 \h </w:instrText>
                </w:r>
                <w:r w:rsidR="00F31452">
                  <w:rPr>
                    <w:noProof/>
                    <w:webHidden/>
                  </w:rPr>
                </w:r>
                <w:r w:rsidR="00F31452">
                  <w:rPr>
                    <w:noProof/>
                    <w:webHidden/>
                  </w:rPr>
                  <w:fldChar w:fldCharType="separate"/>
                </w:r>
                <w:r w:rsidR="00F31452">
                  <w:rPr>
                    <w:noProof/>
                    <w:webHidden/>
                  </w:rPr>
                  <w:t>3</w:t>
                </w:r>
                <w:r w:rsidR="00F31452">
                  <w:rPr>
                    <w:noProof/>
                    <w:webHidden/>
                  </w:rPr>
                  <w:fldChar w:fldCharType="end"/>
                </w:r>
              </w:hyperlink>
            </w:p>
            <w:p w:rsidR="00F31452" w:rsidRDefault="00A53C20">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hyperlink w:anchor="_Toc443920590" w:history="1">
                <w:r w:rsidR="00F31452" w:rsidRPr="00A773E6">
                  <w:rPr>
                    <w:rStyle w:val="Lienhypertexte"/>
                    <w:noProof/>
                  </w:rPr>
                  <w:t>3.</w:t>
                </w:r>
                <w:r w:rsidR="00F31452">
                  <w:rPr>
                    <w:rFonts w:asciiTheme="minorHAnsi" w:eastAsiaTheme="minorEastAsia" w:hAnsiTheme="minorHAnsi" w:cstheme="minorBidi"/>
                    <w:b w:val="0"/>
                    <w:caps w:val="0"/>
                    <w:noProof/>
                    <w:color w:val="auto"/>
                    <w:kern w:val="0"/>
                    <w:sz w:val="22"/>
                    <w:szCs w:val="22"/>
                    <w:lang w:val="fr-FR" w:eastAsia="fr-FR"/>
                    <w14:ligatures w14:val="none"/>
                  </w:rPr>
                  <w:tab/>
                </w:r>
                <w:r w:rsidR="00F31452" w:rsidRPr="00A773E6">
                  <w:rPr>
                    <w:rStyle w:val="Lienhypertexte"/>
                    <w:noProof/>
                  </w:rPr>
                  <w:t>Objectifs secondaires</w:t>
                </w:r>
                <w:r w:rsidR="00F31452">
                  <w:rPr>
                    <w:noProof/>
                    <w:webHidden/>
                  </w:rPr>
                  <w:tab/>
                </w:r>
                <w:r w:rsidR="00F31452">
                  <w:rPr>
                    <w:noProof/>
                    <w:webHidden/>
                  </w:rPr>
                  <w:fldChar w:fldCharType="begin"/>
                </w:r>
                <w:r w:rsidR="00F31452">
                  <w:rPr>
                    <w:noProof/>
                    <w:webHidden/>
                  </w:rPr>
                  <w:instrText xml:space="preserve"> PAGEREF _Toc443920590 \h </w:instrText>
                </w:r>
                <w:r w:rsidR="00F31452">
                  <w:rPr>
                    <w:noProof/>
                    <w:webHidden/>
                  </w:rPr>
                </w:r>
                <w:r w:rsidR="00F31452">
                  <w:rPr>
                    <w:noProof/>
                    <w:webHidden/>
                  </w:rPr>
                  <w:fldChar w:fldCharType="separate"/>
                </w:r>
                <w:r w:rsidR="00F31452">
                  <w:rPr>
                    <w:noProof/>
                    <w:webHidden/>
                  </w:rPr>
                  <w:t>4</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91" w:history="1">
                <w:r w:rsidR="00F31452" w:rsidRPr="00A773E6">
                  <w:rPr>
                    <w:rStyle w:val="Lienhypertexte"/>
                    <w:noProof/>
                  </w:rPr>
                  <w:t>3.1</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Bande son</w:t>
                </w:r>
                <w:r w:rsidR="00F31452">
                  <w:rPr>
                    <w:noProof/>
                    <w:webHidden/>
                  </w:rPr>
                  <w:tab/>
                </w:r>
                <w:r w:rsidR="00F31452">
                  <w:rPr>
                    <w:noProof/>
                    <w:webHidden/>
                  </w:rPr>
                  <w:fldChar w:fldCharType="begin"/>
                </w:r>
                <w:r w:rsidR="00F31452">
                  <w:rPr>
                    <w:noProof/>
                    <w:webHidden/>
                  </w:rPr>
                  <w:instrText xml:space="preserve"> PAGEREF _Toc443920591 \h </w:instrText>
                </w:r>
                <w:r w:rsidR="00F31452">
                  <w:rPr>
                    <w:noProof/>
                    <w:webHidden/>
                  </w:rPr>
                </w:r>
                <w:r w:rsidR="00F31452">
                  <w:rPr>
                    <w:noProof/>
                    <w:webHidden/>
                  </w:rPr>
                  <w:fldChar w:fldCharType="separate"/>
                </w:r>
                <w:r w:rsidR="00F31452">
                  <w:rPr>
                    <w:noProof/>
                    <w:webHidden/>
                  </w:rPr>
                  <w:t>4</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92" w:history="1">
                <w:r w:rsidR="00F31452" w:rsidRPr="00A773E6">
                  <w:rPr>
                    <w:rStyle w:val="Lienhypertexte"/>
                    <w:noProof/>
                  </w:rPr>
                  <w:t>3.2</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HUD</w:t>
                </w:r>
                <w:r w:rsidR="00F31452">
                  <w:rPr>
                    <w:noProof/>
                    <w:webHidden/>
                  </w:rPr>
                  <w:tab/>
                </w:r>
                <w:r w:rsidR="00F31452">
                  <w:rPr>
                    <w:noProof/>
                    <w:webHidden/>
                  </w:rPr>
                  <w:fldChar w:fldCharType="begin"/>
                </w:r>
                <w:r w:rsidR="00F31452">
                  <w:rPr>
                    <w:noProof/>
                    <w:webHidden/>
                  </w:rPr>
                  <w:instrText xml:space="preserve"> PAGEREF _Toc443920592 \h </w:instrText>
                </w:r>
                <w:r w:rsidR="00F31452">
                  <w:rPr>
                    <w:noProof/>
                    <w:webHidden/>
                  </w:rPr>
                </w:r>
                <w:r w:rsidR="00F31452">
                  <w:rPr>
                    <w:noProof/>
                    <w:webHidden/>
                  </w:rPr>
                  <w:fldChar w:fldCharType="separate"/>
                </w:r>
                <w:r w:rsidR="00F31452">
                  <w:rPr>
                    <w:noProof/>
                    <w:webHidden/>
                  </w:rPr>
                  <w:t>4</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93" w:history="1">
                <w:r w:rsidR="00F31452" w:rsidRPr="00A773E6">
                  <w:rPr>
                    <w:rStyle w:val="Lienhypertexte"/>
                    <w:noProof/>
                  </w:rPr>
                  <w:t>3.3</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Ennemis</w:t>
                </w:r>
                <w:r w:rsidR="00F31452">
                  <w:rPr>
                    <w:noProof/>
                    <w:webHidden/>
                  </w:rPr>
                  <w:tab/>
                </w:r>
                <w:r w:rsidR="00F31452">
                  <w:rPr>
                    <w:noProof/>
                    <w:webHidden/>
                  </w:rPr>
                  <w:fldChar w:fldCharType="begin"/>
                </w:r>
                <w:r w:rsidR="00F31452">
                  <w:rPr>
                    <w:noProof/>
                    <w:webHidden/>
                  </w:rPr>
                  <w:instrText xml:space="preserve"> PAGEREF _Toc443920593 \h </w:instrText>
                </w:r>
                <w:r w:rsidR="00F31452">
                  <w:rPr>
                    <w:noProof/>
                    <w:webHidden/>
                  </w:rPr>
                </w:r>
                <w:r w:rsidR="00F31452">
                  <w:rPr>
                    <w:noProof/>
                    <w:webHidden/>
                  </w:rPr>
                  <w:fldChar w:fldCharType="separate"/>
                </w:r>
                <w:r w:rsidR="00F31452">
                  <w:rPr>
                    <w:noProof/>
                    <w:webHidden/>
                  </w:rPr>
                  <w:t>4</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94" w:history="1">
                <w:r w:rsidR="00F31452" w:rsidRPr="00A773E6">
                  <w:rPr>
                    <w:rStyle w:val="Lienhypertexte"/>
                    <w:noProof/>
                  </w:rPr>
                  <w:t>3.4</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Gestion de la manette</w:t>
                </w:r>
                <w:r w:rsidR="00F31452">
                  <w:rPr>
                    <w:noProof/>
                    <w:webHidden/>
                  </w:rPr>
                  <w:tab/>
                </w:r>
                <w:r w:rsidR="00F31452">
                  <w:rPr>
                    <w:noProof/>
                    <w:webHidden/>
                  </w:rPr>
                  <w:fldChar w:fldCharType="begin"/>
                </w:r>
                <w:r w:rsidR="00F31452">
                  <w:rPr>
                    <w:noProof/>
                    <w:webHidden/>
                  </w:rPr>
                  <w:instrText xml:space="preserve"> PAGEREF _Toc443920594 \h </w:instrText>
                </w:r>
                <w:r w:rsidR="00F31452">
                  <w:rPr>
                    <w:noProof/>
                    <w:webHidden/>
                  </w:rPr>
                </w:r>
                <w:r w:rsidR="00F31452">
                  <w:rPr>
                    <w:noProof/>
                    <w:webHidden/>
                  </w:rPr>
                  <w:fldChar w:fldCharType="separate"/>
                </w:r>
                <w:r w:rsidR="00F31452">
                  <w:rPr>
                    <w:noProof/>
                    <w:webHidden/>
                  </w:rPr>
                  <w:t>4</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95" w:history="1">
                <w:r w:rsidR="00F31452" w:rsidRPr="00A773E6">
                  <w:rPr>
                    <w:rStyle w:val="Lienhypertexte"/>
                    <w:noProof/>
                  </w:rPr>
                  <w:t>3.5</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Affichage de particules</w:t>
                </w:r>
                <w:r w:rsidR="00F31452">
                  <w:rPr>
                    <w:noProof/>
                    <w:webHidden/>
                  </w:rPr>
                  <w:tab/>
                </w:r>
                <w:r w:rsidR="00F31452">
                  <w:rPr>
                    <w:noProof/>
                    <w:webHidden/>
                  </w:rPr>
                  <w:fldChar w:fldCharType="begin"/>
                </w:r>
                <w:r w:rsidR="00F31452">
                  <w:rPr>
                    <w:noProof/>
                    <w:webHidden/>
                  </w:rPr>
                  <w:instrText xml:space="preserve"> PAGEREF _Toc443920595 \h </w:instrText>
                </w:r>
                <w:r w:rsidR="00F31452">
                  <w:rPr>
                    <w:noProof/>
                    <w:webHidden/>
                  </w:rPr>
                </w:r>
                <w:r w:rsidR="00F31452">
                  <w:rPr>
                    <w:noProof/>
                    <w:webHidden/>
                  </w:rPr>
                  <w:fldChar w:fldCharType="separate"/>
                </w:r>
                <w:r w:rsidR="00F31452">
                  <w:rPr>
                    <w:noProof/>
                    <w:webHidden/>
                  </w:rPr>
                  <w:t>4</w:t>
                </w:r>
                <w:r w:rsidR="00F31452">
                  <w:rPr>
                    <w:noProof/>
                    <w:webHidden/>
                  </w:rPr>
                  <w:fldChar w:fldCharType="end"/>
                </w:r>
              </w:hyperlink>
            </w:p>
            <w:p w:rsidR="00F31452" w:rsidRDefault="00A53C20">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43920596" w:history="1">
                <w:r w:rsidR="00F31452" w:rsidRPr="00A773E6">
                  <w:rPr>
                    <w:rStyle w:val="Lienhypertexte"/>
                    <w:noProof/>
                  </w:rPr>
                  <w:t>3.6</w:t>
                </w:r>
                <w:r w:rsidR="00F31452">
                  <w:rPr>
                    <w:rFonts w:asciiTheme="minorHAnsi" w:eastAsiaTheme="minorEastAsia" w:hAnsiTheme="minorHAnsi" w:cstheme="minorBidi"/>
                    <w:noProof/>
                    <w:kern w:val="0"/>
                    <w:sz w:val="22"/>
                    <w:szCs w:val="22"/>
                    <w:lang w:val="fr-FR" w:eastAsia="fr-FR"/>
                    <w14:ligatures w14:val="none"/>
                  </w:rPr>
                  <w:tab/>
                </w:r>
                <w:r w:rsidR="00F31452" w:rsidRPr="00A773E6">
                  <w:rPr>
                    <w:rStyle w:val="Lienhypertexte"/>
                    <w:noProof/>
                  </w:rPr>
                  <w:t>Trouver un nom au jeu</w:t>
                </w:r>
                <w:r w:rsidR="00F31452">
                  <w:rPr>
                    <w:noProof/>
                    <w:webHidden/>
                  </w:rPr>
                  <w:tab/>
                </w:r>
                <w:r w:rsidR="00F31452">
                  <w:rPr>
                    <w:noProof/>
                    <w:webHidden/>
                  </w:rPr>
                  <w:fldChar w:fldCharType="begin"/>
                </w:r>
                <w:r w:rsidR="00F31452">
                  <w:rPr>
                    <w:noProof/>
                    <w:webHidden/>
                  </w:rPr>
                  <w:instrText xml:space="preserve"> PAGEREF _Toc443920596 \h </w:instrText>
                </w:r>
                <w:r w:rsidR="00F31452">
                  <w:rPr>
                    <w:noProof/>
                    <w:webHidden/>
                  </w:rPr>
                </w:r>
                <w:r w:rsidR="00F31452">
                  <w:rPr>
                    <w:noProof/>
                    <w:webHidden/>
                  </w:rPr>
                  <w:fldChar w:fldCharType="separate"/>
                </w:r>
                <w:r w:rsidR="00F31452">
                  <w:rPr>
                    <w:noProof/>
                    <w:webHidden/>
                  </w:rPr>
                  <w:t>4</w:t>
                </w:r>
                <w:r w:rsidR="00F31452">
                  <w:rPr>
                    <w:noProof/>
                    <w:webHidden/>
                  </w:rPr>
                  <w:fldChar w:fldCharType="end"/>
                </w:r>
              </w:hyperlink>
            </w:p>
            <w:p w:rsidR="003948A8" w:rsidRDefault="00610A3A" w:rsidP="003948A8">
              <w:r>
                <w:rPr>
                  <w:noProof/>
                  <w:lang w:val="fr-FR"/>
                </w:rPr>
                <w:fldChar w:fldCharType="end"/>
              </w:r>
            </w:p>
          </w:sdtContent>
        </w:sdt>
        <w:p w:rsidR="00D03713" w:rsidRDefault="003948A8" w:rsidP="00165BCE">
          <w:pPr>
            <w:pStyle w:val="Titre1"/>
            <w:numPr>
              <w:ilvl w:val="0"/>
              <w:numId w:val="0"/>
            </w:numPr>
            <w:tabs>
              <w:tab w:val="left" w:pos="851"/>
            </w:tabs>
            <w:ind w:left="432"/>
          </w:pPr>
          <w:r>
            <w:br w:type="page"/>
          </w:r>
        </w:p>
      </w:sdtContent>
    </w:sdt>
    <w:p w:rsidR="00354D70" w:rsidRDefault="00693969" w:rsidP="004627E8">
      <w:pPr>
        <w:pStyle w:val="Titre1"/>
      </w:pPr>
      <w:r>
        <w:lastRenderedPageBreak/>
        <w:t xml:space="preserve"> </w:t>
      </w:r>
      <w:bookmarkStart w:id="0" w:name="_Toc443920582"/>
      <w:r w:rsidR="004627E8">
        <w:t>Introduction</w:t>
      </w:r>
      <w:bookmarkEnd w:id="0"/>
    </w:p>
    <w:p w:rsidR="004627E8" w:rsidRDefault="00A53EEF" w:rsidP="00A53EEF">
      <w:r>
        <w:t xml:space="preserve">Dans le cadre du projet P2 de printemps, nous développerons un jeu vidéo en 2D de type </w:t>
      </w:r>
      <w:proofErr w:type="spellStart"/>
      <w:r>
        <w:t>plateformer</w:t>
      </w:r>
      <w:proofErr w:type="spellEnd"/>
      <w:r>
        <w:t>.</w:t>
      </w:r>
    </w:p>
    <w:p w:rsidR="00A53EEF" w:rsidRDefault="00A53EEF" w:rsidP="00DE078F">
      <w:r>
        <w:t xml:space="preserve">Notre personnage sera donc vu de profil et non pas de dessus. Il pourra se balader dans des cartes que nous créerons nous même et aura des objectifs à atteindre. Il sera bien évidemment soumis à la gravité. Nous mettrons également en place des objets à collecter, des bonus et tout ça sur différents niveaux. </w:t>
      </w:r>
    </w:p>
    <w:p w:rsidR="00DE078F" w:rsidRDefault="00DE078F" w:rsidP="00DE078F">
      <w:r>
        <w:t xml:space="preserve">Ci-dessous sont présentés les </w:t>
      </w:r>
      <w:r w:rsidR="00A53EEF">
        <w:t xml:space="preserve">principaux </w:t>
      </w:r>
      <w:r>
        <w:t xml:space="preserve">éléments </w:t>
      </w:r>
      <w:r w:rsidR="00A53EEF">
        <w:t>à mettre en place afin de faire fonctionner notre jeu.</w:t>
      </w:r>
    </w:p>
    <w:p w:rsidR="00A53EEF" w:rsidRDefault="00FF3CC4" w:rsidP="00A53EEF">
      <w:pPr>
        <w:pStyle w:val="Titre1"/>
      </w:pPr>
      <w:bookmarkStart w:id="1" w:name="_Toc443920583"/>
      <w:r>
        <w:t>Objectifs</w:t>
      </w:r>
      <w:r w:rsidR="00A53EEF">
        <w:t xml:space="preserve"> </w:t>
      </w:r>
      <w:r w:rsidR="004B148D">
        <w:t>primaires</w:t>
      </w:r>
      <w:r w:rsidR="00A53EEF">
        <w:t> :</w:t>
      </w:r>
      <w:bookmarkEnd w:id="1"/>
    </w:p>
    <w:p w:rsidR="00FF3CC4" w:rsidRPr="00FF3CC4" w:rsidRDefault="00FF3CC4" w:rsidP="00FF3CC4">
      <w:r>
        <w:t>En comprenant et mettant en place les éléments suivants, no</w:t>
      </w:r>
      <w:r w:rsidR="004B148D">
        <w:t>tre jeu pourra fonctionner :</w:t>
      </w:r>
    </w:p>
    <w:p w:rsidR="00A53EEF" w:rsidRDefault="00A53EEF" w:rsidP="00A53EEF">
      <w:pPr>
        <w:pStyle w:val="Titre2"/>
      </w:pPr>
      <w:bookmarkStart w:id="2" w:name="_Toc443920584"/>
      <w:r>
        <w:t>Slick2D</w:t>
      </w:r>
      <w:bookmarkEnd w:id="2"/>
    </w:p>
    <w:p w:rsidR="00A53EEF" w:rsidRPr="00A53EEF" w:rsidRDefault="00F31452" w:rsidP="00A53EEF">
      <w:r>
        <w:t>Mettre en place un projet avec Slick 2D. Cette libraire sera notre base de travail.</w:t>
      </w:r>
    </w:p>
    <w:p w:rsidR="007563DC" w:rsidRDefault="00A53EEF" w:rsidP="007563DC">
      <w:pPr>
        <w:pStyle w:val="Titre2"/>
      </w:pPr>
      <w:bookmarkStart w:id="3" w:name="_Toc443920585"/>
      <w:r>
        <w:t>Cartes du monde</w:t>
      </w:r>
      <w:bookmarkEnd w:id="3"/>
    </w:p>
    <w:p w:rsidR="005958D0" w:rsidRDefault="00A53EEF" w:rsidP="00DE078F">
      <w:r>
        <w:t>Nos cartes seront créées à l’aide du programme Tiled.</w:t>
      </w:r>
    </w:p>
    <w:p w:rsidR="000060DD" w:rsidRDefault="00A53EEF" w:rsidP="000060DD">
      <w:r>
        <w:t>Ce dernier nous permet de créer des cartes, d’y faire différents calques (pratique pour les collisions) et également d’y placer des objets avec lesquels notre joueur pourra interagir. Ce programme génère un fichier XML qui sera</w:t>
      </w:r>
      <w:r w:rsidR="000060DD">
        <w:t xml:space="preserve"> interprété par Slick.</w:t>
      </w:r>
    </w:p>
    <w:p w:rsidR="007563DC" w:rsidRDefault="00A53EEF" w:rsidP="000060DD">
      <w:pPr>
        <w:pStyle w:val="Titre2"/>
      </w:pPr>
      <w:bookmarkStart w:id="4" w:name="_Toc443920586"/>
      <w:r>
        <w:t>Les sprites</w:t>
      </w:r>
      <w:bookmarkEnd w:id="4"/>
    </w:p>
    <w:p w:rsidR="00E06ECA" w:rsidRDefault="00F31452" w:rsidP="00601ED0">
      <w:r>
        <w:t>Nous allons utiliser des sprites afin d’afficher et animer nos personnages ainsi que divers objets.</w:t>
      </w:r>
    </w:p>
    <w:p w:rsidR="003A5400" w:rsidRDefault="00A53EEF" w:rsidP="003A5400">
      <w:pPr>
        <w:pStyle w:val="Titre2"/>
      </w:pPr>
      <w:bookmarkStart w:id="5" w:name="_Toc443920587"/>
      <w:r>
        <w:t>Collisions et moteur physique</w:t>
      </w:r>
      <w:bookmarkEnd w:id="5"/>
    </w:p>
    <w:p w:rsidR="00FF3CC4" w:rsidRDefault="0053351F">
      <w:pPr>
        <w:spacing w:before="0" w:after="200" w:line="276" w:lineRule="auto"/>
      </w:pPr>
      <w:r>
        <w:t xml:space="preserve">Un aspect très important dans un jeu est la détection des collisions. Nativement, Slick ne gère pas les collisions, c’est </w:t>
      </w:r>
      <w:r w:rsidR="00BC676B">
        <w:t>donc à nous de le faire.</w:t>
      </w:r>
    </w:p>
    <w:p w:rsidR="00BC676B" w:rsidRDefault="00BC676B">
      <w:pPr>
        <w:spacing w:before="0" w:after="200" w:line="276" w:lineRule="auto"/>
      </w:pPr>
    </w:p>
    <w:p w:rsidR="00FF3CC4" w:rsidRDefault="004B148D" w:rsidP="004B148D">
      <w:pPr>
        <w:pStyle w:val="Titre2"/>
      </w:pPr>
      <w:bookmarkStart w:id="6" w:name="_Toc443920588"/>
      <w:r>
        <w:lastRenderedPageBreak/>
        <w:t>Objectifs</w:t>
      </w:r>
      <w:bookmarkEnd w:id="6"/>
    </w:p>
    <w:p w:rsidR="004B148D" w:rsidRDefault="004B148D" w:rsidP="004B148D">
      <w:r>
        <w:t xml:space="preserve">Afin qu’un jeu aie un intérêt, il faut que le joueur ait un but à atteindre. Nous allons donc placer divers objectifs dans le jeu, principalement sous forme de cible à atteindre. Lorsque le joueur aura touché toutes les cibles dans un </w:t>
      </w:r>
      <w:r w:rsidR="00B60957">
        <w:t xml:space="preserve">temps </w:t>
      </w:r>
      <w:r>
        <w:t>imparti, il pourra passer au niveau suivant.</w:t>
      </w:r>
    </w:p>
    <w:p w:rsidR="00AF4609" w:rsidRDefault="00AF4609" w:rsidP="00AF4609">
      <w:pPr>
        <w:pStyle w:val="Titre2"/>
      </w:pPr>
      <w:bookmarkStart w:id="7" w:name="_Toc443920589"/>
      <w:r>
        <w:t>Menu</w:t>
      </w:r>
      <w:bookmarkEnd w:id="7"/>
    </w:p>
    <w:p w:rsidR="00AF4609" w:rsidRDefault="00AF4609" w:rsidP="00AF4609">
      <w:r>
        <w:t xml:space="preserve">Enfin, afin d’avoir un jeu visuellement intéressant, nous mettrons un place un menu avec le choix des niveaux, du personnage et pourquoi pas de la </w:t>
      </w:r>
      <w:r w:rsidR="00A3511A">
        <w:t>difficulté</w:t>
      </w:r>
      <w:r>
        <w:t>.</w:t>
      </w:r>
    </w:p>
    <w:p w:rsidR="00B34E72" w:rsidRDefault="00B34E72" w:rsidP="00E178DD">
      <w:pPr>
        <w:pStyle w:val="Titre1"/>
      </w:pPr>
      <w:bookmarkStart w:id="8" w:name="_Toc443920590"/>
      <w:r>
        <w:t>Objectifs HES d’été</w:t>
      </w:r>
    </w:p>
    <w:p w:rsidR="00B34E72" w:rsidRDefault="00B34E72" w:rsidP="00B34E72">
      <w:pPr>
        <w:pStyle w:val="Titre2"/>
      </w:pPr>
      <w:r>
        <w:t>Multijoueur</w:t>
      </w:r>
    </w:p>
    <w:p w:rsidR="002F4AA9" w:rsidRDefault="00B34E72" w:rsidP="00B34E72">
      <w:r>
        <w:t>Ajouté la possibilité de jouer en multijoueur</w:t>
      </w:r>
      <w:r w:rsidR="002F4AA9">
        <w:t xml:space="preserve">. Le multijoueur se fera grâce à une architecture clients/serveur. </w:t>
      </w:r>
    </w:p>
    <w:p w:rsidR="00B34E72" w:rsidRDefault="002F4AA9" w:rsidP="00B34E72">
      <w:r>
        <w:t>Les clients pourront se connecter au serveur pour jouer à plusieurs dans une partie. Le but sera pour chaque joueur de marquer un maximum de points. Les points s’obtiendront en touchant les cibles comme dans le mode de jeu en solitaire.</w:t>
      </w:r>
    </w:p>
    <w:p w:rsidR="002F4AA9" w:rsidRDefault="002F4AA9" w:rsidP="00B34E72">
      <w:r>
        <w:t>Il nous faudra donc développer une application faisant office de serveur. L’application écoutera sur un port défini afin de pouvoir communiquer avec les joueurs.</w:t>
      </w:r>
    </w:p>
    <w:p w:rsidR="003B34ED" w:rsidRDefault="002F4AA9" w:rsidP="00B34E72">
      <w:r>
        <w:t>Les communications se feront grâce aux protocoles TCP/IP.</w:t>
      </w:r>
      <w:r w:rsidR="00872484">
        <w:t xml:space="preserve"> </w:t>
      </w:r>
    </w:p>
    <w:p w:rsidR="003B34ED" w:rsidRDefault="003B34ED">
      <w:pPr>
        <w:spacing w:before="0" w:after="200" w:line="276" w:lineRule="auto"/>
      </w:pPr>
      <w:r>
        <w:br w:type="page"/>
      </w:r>
    </w:p>
    <w:p w:rsidR="00E178DD" w:rsidRDefault="00E178DD" w:rsidP="00E178DD">
      <w:pPr>
        <w:pStyle w:val="Titre1"/>
      </w:pPr>
      <w:r>
        <w:lastRenderedPageBreak/>
        <w:t>Objectifs secondaires</w:t>
      </w:r>
      <w:bookmarkEnd w:id="8"/>
    </w:p>
    <w:p w:rsidR="00656B40" w:rsidRDefault="00656B40" w:rsidP="00656B40">
      <w:r>
        <w:t>En mettant en place les objectifs suivants, notre jeu sera complet</w:t>
      </w:r>
      <w:r w:rsidR="007346D6">
        <w:t>. Ces objectifs pourront être ajoutés soit pendant le P2</w:t>
      </w:r>
      <w:r w:rsidR="00E57721">
        <w:t xml:space="preserve"> </w:t>
      </w:r>
      <w:r w:rsidR="003B34ED">
        <w:t>soit</w:t>
      </w:r>
      <w:r w:rsidR="007346D6">
        <w:t xml:space="preserve"> pendant la HES d’été</w:t>
      </w:r>
      <w:r>
        <w:t> :</w:t>
      </w:r>
    </w:p>
    <w:p w:rsidR="00656B40" w:rsidRDefault="00656B40" w:rsidP="00656B40">
      <w:pPr>
        <w:pStyle w:val="Titre2"/>
      </w:pPr>
      <w:bookmarkStart w:id="9" w:name="_Toc443920591"/>
      <w:r>
        <w:t>Bande son</w:t>
      </w:r>
      <w:bookmarkEnd w:id="9"/>
    </w:p>
    <w:p w:rsidR="00656B40" w:rsidRDefault="00656B40" w:rsidP="00656B40">
      <w:r>
        <w:t>Un jeu sans bande son n’est pas un vrai jeu ;) C’est pourquoi nous aimerions ajouter des effets sonores.</w:t>
      </w:r>
    </w:p>
    <w:p w:rsidR="00656B40" w:rsidRDefault="00827AFC" w:rsidP="00656B40">
      <w:pPr>
        <w:pStyle w:val="Titre2"/>
      </w:pPr>
      <w:bookmarkStart w:id="10" w:name="_Toc443920592"/>
      <w:r>
        <w:t>HUD</w:t>
      </w:r>
      <w:bookmarkEnd w:id="10"/>
    </w:p>
    <w:p w:rsidR="00827AFC" w:rsidRDefault="00827AFC" w:rsidP="00827AFC">
      <w:r>
        <w:t>L’affichage d’un HUD permet d’améliorer l’expérience du joueur et de savoir où il en est dans le niveau. Il est important de donner ces informations au joueur pour qu’il ne se perde pas trop vite.</w:t>
      </w:r>
    </w:p>
    <w:p w:rsidR="00827AFC" w:rsidRDefault="00827AFC" w:rsidP="00827AFC">
      <w:pPr>
        <w:pStyle w:val="Titre2"/>
      </w:pPr>
      <w:bookmarkStart w:id="11" w:name="_Toc443920593"/>
      <w:r>
        <w:t>Ennemis</w:t>
      </w:r>
      <w:bookmarkEnd w:id="11"/>
    </w:p>
    <w:p w:rsidR="00827AFC" w:rsidRDefault="00827AFC" w:rsidP="00827AFC">
      <w:r>
        <w:t>Ajouter des ennemis avec une petite IA pour les diriger donnerait une nouvelle dimen</w:t>
      </w:r>
      <w:bookmarkStart w:id="12" w:name="_GoBack"/>
      <w:bookmarkEnd w:id="12"/>
      <w:r>
        <w:t>sion au jeu et ajouterais une bonne dose de challenge pour le joueur.</w:t>
      </w:r>
    </w:p>
    <w:p w:rsidR="00827AFC" w:rsidRDefault="00526798" w:rsidP="00526798">
      <w:pPr>
        <w:pStyle w:val="Titre2"/>
      </w:pPr>
      <w:bookmarkStart w:id="13" w:name="_Toc443920594"/>
      <w:r>
        <w:t>Gestion de la manette</w:t>
      </w:r>
      <w:bookmarkEnd w:id="13"/>
    </w:p>
    <w:p w:rsidR="00526798" w:rsidRDefault="00526798" w:rsidP="00526798">
      <w:r>
        <w:t>Un jeu peut se jouer sur le clavier ou mieux, à l’aide d’une manette. C’est pour cette raison que nous aimerions que notre jeu puisse être utilisé à l’aider d’une manette de Xbox 360</w:t>
      </w:r>
      <w:r w:rsidR="00A95730">
        <w:t>.</w:t>
      </w:r>
    </w:p>
    <w:p w:rsidR="00526798" w:rsidRDefault="00526798" w:rsidP="00526798">
      <w:pPr>
        <w:pStyle w:val="Titre2"/>
      </w:pPr>
      <w:bookmarkStart w:id="14" w:name="_Toc443920595"/>
      <w:r>
        <w:t>Affichage de particules</w:t>
      </w:r>
      <w:bookmarkEnd w:id="14"/>
    </w:p>
    <w:p w:rsidR="00526798" w:rsidRDefault="00526798" w:rsidP="00526798">
      <w:r>
        <w:t>Pour l’aspect graphique, nous aimerons pouvoir gérer l’animation de l’eau et afficher des particules (une mini explosion par exemple).</w:t>
      </w:r>
    </w:p>
    <w:p w:rsidR="00526798" w:rsidRDefault="00526798" w:rsidP="00526798">
      <w:pPr>
        <w:pStyle w:val="Titre2"/>
      </w:pPr>
      <w:bookmarkStart w:id="15" w:name="_Toc443920596"/>
      <w:r>
        <w:t>Trouver un nom au jeu</w:t>
      </w:r>
      <w:bookmarkEnd w:id="15"/>
    </w:p>
    <w:p w:rsidR="00526798" w:rsidRDefault="00526798" w:rsidP="00526798">
      <w:r>
        <w:t>Et enfin, il serait quand même sympathique de trouver un nom à notre jeu !</w:t>
      </w:r>
    </w:p>
    <w:sectPr w:rsidR="00526798" w:rsidSect="00ED0234">
      <w:headerReference w:type="even" r:id="rId12"/>
      <w:headerReference w:type="default" r:id="rId13"/>
      <w:footerReference w:type="even" r:id="rId14"/>
      <w:footerReference w:type="default" r:id="rId15"/>
      <w:headerReference w:type="first" r:id="rId16"/>
      <w:footerReference w:type="first" r:id="rId17"/>
      <w:pgSz w:w="11907" w:h="16839"/>
      <w:pgMar w:top="567" w:right="1418" w:bottom="1145"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C20" w:rsidRDefault="00A53C20" w:rsidP="003948A8">
      <w:r>
        <w:separator/>
      </w:r>
    </w:p>
  </w:endnote>
  <w:endnote w:type="continuationSeparator" w:id="0">
    <w:p w:rsidR="00A53C20" w:rsidRDefault="00A53C20" w:rsidP="0039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E" w:rsidRDefault="00D32CC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89C" w:rsidRDefault="00FE389C" w:rsidP="00FE389C">
    <w:pPr>
      <w:pStyle w:val="Pieddepageimpaire"/>
    </w:pPr>
    <w:r>
      <w:rPr>
        <w:lang w:val="fr-FR"/>
      </w:rPr>
      <w:t xml:space="preserve">Page </w:t>
    </w:r>
    <w:r>
      <w:fldChar w:fldCharType="begin"/>
    </w:r>
    <w:r>
      <w:instrText>PAGE   \* MERGEFORMAT</w:instrText>
    </w:r>
    <w:r>
      <w:fldChar w:fldCharType="separate"/>
    </w:r>
    <w:r w:rsidR="00E57721" w:rsidRPr="00E57721">
      <w:rPr>
        <w:noProof/>
        <w:sz w:val="24"/>
        <w:szCs w:val="24"/>
        <w:lang w:val="fr-FR"/>
      </w:rPr>
      <w:t>4</w:t>
    </w:r>
    <w:r>
      <w:rPr>
        <w:sz w:val="24"/>
        <w:szCs w:val="24"/>
      </w:rPr>
      <w:fldChar w:fldCharType="end"/>
    </w:r>
  </w:p>
  <w:p w:rsidR="00FE389C" w:rsidRDefault="00FE389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E" w:rsidRDefault="00D32CC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C20" w:rsidRDefault="00A53C20" w:rsidP="003948A8">
      <w:r>
        <w:separator/>
      </w:r>
    </w:p>
  </w:footnote>
  <w:footnote w:type="continuationSeparator" w:id="0">
    <w:p w:rsidR="00A53C20" w:rsidRDefault="00A53C20" w:rsidP="00394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E" w:rsidRDefault="00D32CC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544" w:rsidRDefault="00A53C20" w:rsidP="00A31544">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05728">
          <w:rPr>
            <w:lang w:val="fr-FR"/>
          </w:rPr>
          <w:t>Plateformer</w:t>
        </w:r>
        <w:proofErr w:type="spellEnd"/>
        <w:r w:rsidR="00305728">
          <w:rPr>
            <w:lang w:val="fr-FR"/>
          </w:rPr>
          <w:t xml:space="preserve"> 2D</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E" w:rsidRDefault="00D32CC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FA3F35"/>
    <w:multiLevelType w:val="hybridMultilevel"/>
    <w:tmpl w:val="709ECE9A"/>
    <w:lvl w:ilvl="0" w:tplc="CDA6E79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63358A7"/>
    <w:multiLevelType w:val="multilevel"/>
    <w:tmpl w:val="7FE281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02144AB"/>
    <w:multiLevelType w:val="hybridMultilevel"/>
    <w:tmpl w:val="41362184"/>
    <w:lvl w:ilvl="0" w:tplc="2838314A">
      <w:numFmt w:val="bullet"/>
      <w:lvlText w:val="-"/>
      <w:lvlJc w:val="left"/>
      <w:pPr>
        <w:ind w:left="720" w:hanging="360"/>
      </w:pPr>
      <w:rPr>
        <w:rFonts w:ascii="Segoe UI Light" w:eastAsiaTheme="minorHAnsi" w:hAnsi="Segoe UI Light" w:cs="Segoe U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BF5FF1"/>
    <w:multiLevelType w:val="hybridMultilevel"/>
    <w:tmpl w:val="F9E202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FE4979"/>
    <w:multiLevelType w:val="hybridMultilevel"/>
    <w:tmpl w:val="5914E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5315D1B"/>
    <w:multiLevelType w:val="hybridMultilevel"/>
    <w:tmpl w:val="5688139C"/>
    <w:lvl w:ilvl="0" w:tplc="562C5FD2">
      <w:start w:val="2"/>
      <w:numFmt w:val="bullet"/>
      <w:lvlText w:val="-"/>
      <w:lvlJc w:val="left"/>
      <w:pPr>
        <w:ind w:left="720" w:hanging="360"/>
      </w:pPr>
      <w:rPr>
        <w:rFonts w:ascii="Segoe UI Light" w:eastAsiaTheme="minorHAnsi" w:hAnsi="Segoe UI Light"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5500C08"/>
    <w:multiLevelType w:val="hybridMultilevel"/>
    <w:tmpl w:val="7F068B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B015813"/>
    <w:multiLevelType w:val="hybridMultilevel"/>
    <w:tmpl w:val="ACAE22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C055567"/>
    <w:multiLevelType w:val="hybridMultilevel"/>
    <w:tmpl w:val="0FEC3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C315112"/>
    <w:multiLevelType w:val="hybridMultilevel"/>
    <w:tmpl w:val="D8CE11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90474E0"/>
    <w:multiLevelType w:val="hybridMultilevel"/>
    <w:tmpl w:val="67963CF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A950125"/>
    <w:multiLevelType w:val="hybridMultilevel"/>
    <w:tmpl w:val="FA3EE4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C2B5292"/>
    <w:multiLevelType w:val="multilevel"/>
    <w:tmpl w:val="272C3A4E"/>
    <w:lvl w:ilvl="0">
      <w:start w:val="1"/>
      <w:numFmt w:val="decimal"/>
      <w:pStyle w:val="Titre1"/>
      <w:lvlText w:val="%1."/>
      <w:lvlJc w:val="left"/>
      <w:pPr>
        <w:ind w:left="432" w:hanging="432"/>
      </w:pPr>
    </w:lvl>
    <w:lvl w:ilvl="1">
      <w:start w:val="1"/>
      <w:numFmt w:val="decimal"/>
      <w:pStyle w:val="Titre2"/>
      <w:lvlText w:val="%1.%2"/>
      <w:lvlJc w:val="left"/>
      <w:pPr>
        <w:ind w:left="1144"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5BB31F6E"/>
    <w:multiLevelType w:val="hybridMultilevel"/>
    <w:tmpl w:val="4C4090D0"/>
    <w:lvl w:ilvl="0" w:tplc="F6825F44">
      <w:start w:val="1"/>
      <w:numFmt w:val="decimal"/>
      <w:lvlText w:val="%1)"/>
      <w:lvlJc w:val="left"/>
      <w:pPr>
        <w:ind w:left="720" w:hanging="360"/>
      </w:pPr>
      <w:rPr>
        <w:rFonts w:ascii="Segoe UI Light" w:hAnsi="Segoe UI Light" w:cs="Times New Roman" w:hint="default"/>
        <w:color w:val="auto"/>
        <w:sz w:val="25"/>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E9D7A68"/>
    <w:multiLevelType w:val="hybridMultilevel"/>
    <w:tmpl w:val="236AE21A"/>
    <w:lvl w:ilvl="0" w:tplc="A1EEB51A">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4782C89"/>
    <w:multiLevelType w:val="hybridMultilevel"/>
    <w:tmpl w:val="76D410A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A785710"/>
    <w:multiLevelType w:val="hybridMultilevel"/>
    <w:tmpl w:val="1DEAE0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3C3468C"/>
    <w:multiLevelType w:val="hybridMultilevel"/>
    <w:tmpl w:val="D10407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6"/>
  </w:num>
  <w:num w:numId="25">
    <w:abstractNumId w:val="12"/>
  </w:num>
  <w:num w:numId="26">
    <w:abstractNumId w:val="21"/>
  </w:num>
  <w:num w:numId="27">
    <w:abstractNumId w:val="19"/>
  </w:num>
  <w:num w:numId="28">
    <w:abstractNumId w:val="24"/>
  </w:num>
  <w:num w:numId="29">
    <w:abstractNumId w:val="20"/>
  </w:num>
  <w:num w:numId="30">
    <w:abstractNumId w:val="5"/>
  </w:num>
  <w:num w:numId="31">
    <w:abstractNumId w:val="22"/>
  </w:num>
  <w:num w:numId="32">
    <w:abstractNumId w:val="9"/>
  </w:num>
  <w:num w:numId="33">
    <w:abstractNumId w:val="13"/>
  </w:num>
  <w:num w:numId="34">
    <w:abstractNumId w:val="16"/>
  </w:num>
  <w:num w:numId="35">
    <w:abstractNumId w:val="14"/>
  </w:num>
  <w:num w:numId="36">
    <w:abstractNumId w:val="18"/>
  </w:num>
  <w:num w:numId="37">
    <w:abstractNumId w:val="8"/>
  </w:num>
  <w:num w:numId="38">
    <w:abstractNumId w:val="17"/>
  </w:num>
  <w:num w:numId="39">
    <w:abstractNumId w:val="15"/>
  </w:num>
  <w:num w:numId="40">
    <w:abstractNumId w:val="23"/>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DateAndTime/>
  <w:proofState w:spelling="clean" w:grammar="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40A"/>
    <w:rsid w:val="0000284D"/>
    <w:rsid w:val="00004BD9"/>
    <w:rsid w:val="00005CA2"/>
    <w:rsid w:val="000060DD"/>
    <w:rsid w:val="000209C7"/>
    <w:rsid w:val="00021B96"/>
    <w:rsid w:val="00022907"/>
    <w:rsid w:val="00032700"/>
    <w:rsid w:val="000356A2"/>
    <w:rsid w:val="0003728B"/>
    <w:rsid w:val="00041325"/>
    <w:rsid w:val="00044A8F"/>
    <w:rsid w:val="00045CC9"/>
    <w:rsid w:val="000476DA"/>
    <w:rsid w:val="00050137"/>
    <w:rsid w:val="00050201"/>
    <w:rsid w:val="00050FD7"/>
    <w:rsid w:val="00055BE0"/>
    <w:rsid w:val="00055BEE"/>
    <w:rsid w:val="00055F86"/>
    <w:rsid w:val="00060147"/>
    <w:rsid w:val="00060569"/>
    <w:rsid w:val="00061C4A"/>
    <w:rsid w:val="000643B6"/>
    <w:rsid w:val="00065375"/>
    <w:rsid w:val="00070BFB"/>
    <w:rsid w:val="00072A3C"/>
    <w:rsid w:val="000759DE"/>
    <w:rsid w:val="00076FC7"/>
    <w:rsid w:val="00083FC7"/>
    <w:rsid w:val="00084746"/>
    <w:rsid w:val="00085110"/>
    <w:rsid w:val="00085E52"/>
    <w:rsid w:val="000930EF"/>
    <w:rsid w:val="00093550"/>
    <w:rsid w:val="0009359D"/>
    <w:rsid w:val="000960FE"/>
    <w:rsid w:val="00096EAE"/>
    <w:rsid w:val="000A48C0"/>
    <w:rsid w:val="000A77E6"/>
    <w:rsid w:val="000B1363"/>
    <w:rsid w:val="000B1383"/>
    <w:rsid w:val="000B1BEC"/>
    <w:rsid w:val="000B5665"/>
    <w:rsid w:val="000B5E45"/>
    <w:rsid w:val="000B6813"/>
    <w:rsid w:val="000C28AC"/>
    <w:rsid w:val="000D3F0F"/>
    <w:rsid w:val="000E0365"/>
    <w:rsid w:val="000E6482"/>
    <w:rsid w:val="000E667C"/>
    <w:rsid w:val="000E6B0D"/>
    <w:rsid w:val="000E7406"/>
    <w:rsid w:val="000F6B6F"/>
    <w:rsid w:val="00101CC7"/>
    <w:rsid w:val="001021A6"/>
    <w:rsid w:val="00110813"/>
    <w:rsid w:val="00110E31"/>
    <w:rsid w:val="00112CB4"/>
    <w:rsid w:val="00122276"/>
    <w:rsid w:val="001242E0"/>
    <w:rsid w:val="0012773B"/>
    <w:rsid w:val="0013011A"/>
    <w:rsid w:val="00131D66"/>
    <w:rsid w:val="0014076B"/>
    <w:rsid w:val="00145F3B"/>
    <w:rsid w:val="00146920"/>
    <w:rsid w:val="00150CF5"/>
    <w:rsid w:val="001546B5"/>
    <w:rsid w:val="00165297"/>
    <w:rsid w:val="001659E8"/>
    <w:rsid w:val="00165BCE"/>
    <w:rsid w:val="00167661"/>
    <w:rsid w:val="00167C35"/>
    <w:rsid w:val="0017502E"/>
    <w:rsid w:val="00175585"/>
    <w:rsid w:val="00175BBE"/>
    <w:rsid w:val="00181512"/>
    <w:rsid w:val="00187A43"/>
    <w:rsid w:val="001910F5"/>
    <w:rsid w:val="00191AB7"/>
    <w:rsid w:val="001944FD"/>
    <w:rsid w:val="00194C5F"/>
    <w:rsid w:val="001A0D39"/>
    <w:rsid w:val="001A6D6A"/>
    <w:rsid w:val="001A7774"/>
    <w:rsid w:val="001A7A47"/>
    <w:rsid w:val="001B0429"/>
    <w:rsid w:val="001B311D"/>
    <w:rsid w:val="001B3FBC"/>
    <w:rsid w:val="001B774C"/>
    <w:rsid w:val="001B7BFA"/>
    <w:rsid w:val="001C4A68"/>
    <w:rsid w:val="001C7BCD"/>
    <w:rsid w:val="001D59A3"/>
    <w:rsid w:val="001E2AC5"/>
    <w:rsid w:val="001F1108"/>
    <w:rsid w:val="001F334C"/>
    <w:rsid w:val="001F49ED"/>
    <w:rsid w:val="001F6432"/>
    <w:rsid w:val="001F7DCF"/>
    <w:rsid w:val="00202AFE"/>
    <w:rsid w:val="0020640A"/>
    <w:rsid w:val="002064F9"/>
    <w:rsid w:val="00211C9E"/>
    <w:rsid w:val="0021662C"/>
    <w:rsid w:val="00222840"/>
    <w:rsid w:val="002235F8"/>
    <w:rsid w:val="00226524"/>
    <w:rsid w:val="00227E6A"/>
    <w:rsid w:val="002311AC"/>
    <w:rsid w:val="00232496"/>
    <w:rsid w:val="00232745"/>
    <w:rsid w:val="0023289C"/>
    <w:rsid w:val="00232C9A"/>
    <w:rsid w:val="0023776D"/>
    <w:rsid w:val="0023783A"/>
    <w:rsid w:val="00237C10"/>
    <w:rsid w:val="00240A0E"/>
    <w:rsid w:val="00242014"/>
    <w:rsid w:val="002455E1"/>
    <w:rsid w:val="00247532"/>
    <w:rsid w:val="00252E1F"/>
    <w:rsid w:val="00254D18"/>
    <w:rsid w:val="00255254"/>
    <w:rsid w:val="002553A0"/>
    <w:rsid w:val="00260EEA"/>
    <w:rsid w:val="00262DCD"/>
    <w:rsid w:val="00263F96"/>
    <w:rsid w:val="002659B9"/>
    <w:rsid w:val="0027189A"/>
    <w:rsid w:val="00274706"/>
    <w:rsid w:val="00274E38"/>
    <w:rsid w:val="00275FBC"/>
    <w:rsid w:val="0028214E"/>
    <w:rsid w:val="0028267F"/>
    <w:rsid w:val="002851CE"/>
    <w:rsid w:val="0028776F"/>
    <w:rsid w:val="00287FDB"/>
    <w:rsid w:val="00292244"/>
    <w:rsid w:val="002939CB"/>
    <w:rsid w:val="00296DB3"/>
    <w:rsid w:val="002A6C8E"/>
    <w:rsid w:val="002B15BE"/>
    <w:rsid w:val="002B4C98"/>
    <w:rsid w:val="002B58C4"/>
    <w:rsid w:val="002B5C15"/>
    <w:rsid w:val="002B6361"/>
    <w:rsid w:val="002C26B5"/>
    <w:rsid w:val="002C3104"/>
    <w:rsid w:val="002C5809"/>
    <w:rsid w:val="002C593F"/>
    <w:rsid w:val="002D125A"/>
    <w:rsid w:val="002D277F"/>
    <w:rsid w:val="002D2D85"/>
    <w:rsid w:val="002D4169"/>
    <w:rsid w:val="002D6B83"/>
    <w:rsid w:val="002D6C3A"/>
    <w:rsid w:val="002E0293"/>
    <w:rsid w:val="002E241A"/>
    <w:rsid w:val="002E28CA"/>
    <w:rsid w:val="002E2B16"/>
    <w:rsid w:val="002E77F1"/>
    <w:rsid w:val="002F25CC"/>
    <w:rsid w:val="002F4AA9"/>
    <w:rsid w:val="002F771E"/>
    <w:rsid w:val="00304A15"/>
    <w:rsid w:val="00304D41"/>
    <w:rsid w:val="00305728"/>
    <w:rsid w:val="00305829"/>
    <w:rsid w:val="00306057"/>
    <w:rsid w:val="0030715C"/>
    <w:rsid w:val="0031086D"/>
    <w:rsid w:val="00313BF3"/>
    <w:rsid w:val="003176A3"/>
    <w:rsid w:val="00320B35"/>
    <w:rsid w:val="0032205C"/>
    <w:rsid w:val="00332726"/>
    <w:rsid w:val="00335BE7"/>
    <w:rsid w:val="00336FB2"/>
    <w:rsid w:val="00341DB1"/>
    <w:rsid w:val="00343868"/>
    <w:rsid w:val="0034438B"/>
    <w:rsid w:val="00347060"/>
    <w:rsid w:val="00347508"/>
    <w:rsid w:val="00354D70"/>
    <w:rsid w:val="00356A32"/>
    <w:rsid w:val="003574E8"/>
    <w:rsid w:val="003619FE"/>
    <w:rsid w:val="00362678"/>
    <w:rsid w:val="00363144"/>
    <w:rsid w:val="0036666B"/>
    <w:rsid w:val="003675AF"/>
    <w:rsid w:val="00371235"/>
    <w:rsid w:val="003735A0"/>
    <w:rsid w:val="00374B0E"/>
    <w:rsid w:val="00376342"/>
    <w:rsid w:val="00380471"/>
    <w:rsid w:val="00383920"/>
    <w:rsid w:val="00383BB4"/>
    <w:rsid w:val="00385A24"/>
    <w:rsid w:val="0039286F"/>
    <w:rsid w:val="003939F4"/>
    <w:rsid w:val="00394044"/>
    <w:rsid w:val="003948A8"/>
    <w:rsid w:val="00394A5A"/>
    <w:rsid w:val="003A4EA5"/>
    <w:rsid w:val="003A5400"/>
    <w:rsid w:val="003A5F78"/>
    <w:rsid w:val="003B0E56"/>
    <w:rsid w:val="003B34ED"/>
    <w:rsid w:val="003B49C7"/>
    <w:rsid w:val="003C2B0E"/>
    <w:rsid w:val="003C3FBF"/>
    <w:rsid w:val="003D0111"/>
    <w:rsid w:val="003D2F54"/>
    <w:rsid w:val="003D3963"/>
    <w:rsid w:val="003D6BD7"/>
    <w:rsid w:val="003D7181"/>
    <w:rsid w:val="003D7D41"/>
    <w:rsid w:val="003E1480"/>
    <w:rsid w:val="003E2E6A"/>
    <w:rsid w:val="003E6111"/>
    <w:rsid w:val="003E67D8"/>
    <w:rsid w:val="003E74A9"/>
    <w:rsid w:val="003F1E2D"/>
    <w:rsid w:val="003F242D"/>
    <w:rsid w:val="003F324F"/>
    <w:rsid w:val="003F42EC"/>
    <w:rsid w:val="003F79B1"/>
    <w:rsid w:val="00400065"/>
    <w:rsid w:val="0040144C"/>
    <w:rsid w:val="00401846"/>
    <w:rsid w:val="00403202"/>
    <w:rsid w:val="00406544"/>
    <w:rsid w:val="004153E7"/>
    <w:rsid w:val="00425383"/>
    <w:rsid w:val="004262C9"/>
    <w:rsid w:val="00426917"/>
    <w:rsid w:val="004270E7"/>
    <w:rsid w:val="00431FE3"/>
    <w:rsid w:val="004348F7"/>
    <w:rsid w:val="004379FA"/>
    <w:rsid w:val="00437A4F"/>
    <w:rsid w:val="00440AB0"/>
    <w:rsid w:val="00442969"/>
    <w:rsid w:val="00443687"/>
    <w:rsid w:val="00444235"/>
    <w:rsid w:val="00446CBA"/>
    <w:rsid w:val="004508AC"/>
    <w:rsid w:val="004576FE"/>
    <w:rsid w:val="004606A4"/>
    <w:rsid w:val="004627E8"/>
    <w:rsid w:val="004632F3"/>
    <w:rsid w:val="00464419"/>
    <w:rsid w:val="0046630B"/>
    <w:rsid w:val="00466636"/>
    <w:rsid w:val="0047291D"/>
    <w:rsid w:val="00483972"/>
    <w:rsid w:val="0048579D"/>
    <w:rsid w:val="00487A87"/>
    <w:rsid w:val="004904B4"/>
    <w:rsid w:val="00493684"/>
    <w:rsid w:val="004961F3"/>
    <w:rsid w:val="0049674D"/>
    <w:rsid w:val="004A0667"/>
    <w:rsid w:val="004A0C45"/>
    <w:rsid w:val="004A7A26"/>
    <w:rsid w:val="004A7C87"/>
    <w:rsid w:val="004B148D"/>
    <w:rsid w:val="004B34E4"/>
    <w:rsid w:val="004B34F1"/>
    <w:rsid w:val="004B35E6"/>
    <w:rsid w:val="004B5F0B"/>
    <w:rsid w:val="004B7C88"/>
    <w:rsid w:val="004C1404"/>
    <w:rsid w:val="004C2019"/>
    <w:rsid w:val="004C2905"/>
    <w:rsid w:val="004C5E56"/>
    <w:rsid w:val="004D60D1"/>
    <w:rsid w:val="004E379A"/>
    <w:rsid w:val="004E7481"/>
    <w:rsid w:val="004F11B4"/>
    <w:rsid w:val="004F11B8"/>
    <w:rsid w:val="004F2247"/>
    <w:rsid w:val="004F2709"/>
    <w:rsid w:val="004F6799"/>
    <w:rsid w:val="004F6BE1"/>
    <w:rsid w:val="00504262"/>
    <w:rsid w:val="00505018"/>
    <w:rsid w:val="005071EE"/>
    <w:rsid w:val="00514B90"/>
    <w:rsid w:val="005163D9"/>
    <w:rsid w:val="00516BCD"/>
    <w:rsid w:val="00521490"/>
    <w:rsid w:val="00526798"/>
    <w:rsid w:val="00531973"/>
    <w:rsid w:val="00531DEC"/>
    <w:rsid w:val="0053351F"/>
    <w:rsid w:val="00533686"/>
    <w:rsid w:val="00534341"/>
    <w:rsid w:val="0053465A"/>
    <w:rsid w:val="00534919"/>
    <w:rsid w:val="0053770B"/>
    <w:rsid w:val="005436CB"/>
    <w:rsid w:val="00543D66"/>
    <w:rsid w:val="0055196F"/>
    <w:rsid w:val="00551B43"/>
    <w:rsid w:val="00554CB6"/>
    <w:rsid w:val="00562D72"/>
    <w:rsid w:val="00563772"/>
    <w:rsid w:val="0058640A"/>
    <w:rsid w:val="0059404F"/>
    <w:rsid w:val="005958D0"/>
    <w:rsid w:val="00595DBD"/>
    <w:rsid w:val="005973B7"/>
    <w:rsid w:val="005A07D3"/>
    <w:rsid w:val="005A1BEF"/>
    <w:rsid w:val="005A3552"/>
    <w:rsid w:val="005A381C"/>
    <w:rsid w:val="005A4B67"/>
    <w:rsid w:val="005A5199"/>
    <w:rsid w:val="005A6BBF"/>
    <w:rsid w:val="005B060D"/>
    <w:rsid w:val="005B2302"/>
    <w:rsid w:val="005B5C95"/>
    <w:rsid w:val="005B7158"/>
    <w:rsid w:val="005C1AF7"/>
    <w:rsid w:val="005C20B8"/>
    <w:rsid w:val="005C6830"/>
    <w:rsid w:val="005D0647"/>
    <w:rsid w:val="005D0E4C"/>
    <w:rsid w:val="005D4E1B"/>
    <w:rsid w:val="005D7B6E"/>
    <w:rsid w:val="005E12E7"/>
    <w:rsid w:val="005E62EE"/>
    <w:rsid w:val="005E7D30"/>
    <w:rsid w:val="005F31D9"/>
    <w:rsid w:val="00601ED0"/>
    <w:rsid w:val="00607706"/>
    <w:rsid w:val="00610288"/>
    <w:rsid w:val="006105BC"/>
    <w:rsid w:val="00610A3A"/>
    <w:rsid w:val="00610EF3"/>
    <w:rsid w:val="00611E3F"/>
    <w:rsid w:val="00622B30"/>
    <w:rsid w:val="00632A73"/>
    <w:rsid w:val="00636FED"/>
    <w:rsid w:val="0064019E"/>
    <w:rsid w:val="00652753"/>
    <w:rsid w:val="00654090"/>
    <w:rsid w:val="00655AF4"/>
    <w:rsid w:val="00656B40"/>
    <w:rsid w:val="006604A1"/>
    <w:rsid w:val="006606F8"/>
    <w:rsid w:val="006655D5"/>
    <w:rsid w:val="00666C3A"/>
    <w:rsid w:val="006723C9"/>
    <w:rsid w:val="0067240C"/>
    <w:rsid w:val="006733FF"/>
    <w:rsid w:val="00673F78"/>
    <w:rsid w:val="0067420B"/>
    <w:rsid w:val="006752BC"/>
    <w:rsid w:val="00680611"/>
    <w:rsid w:val="00681771"/>
    <w:rsid w:val="00682870"/>
    <w:rsid w:val="00682DEC"/>
    <w:rsid w:val="0069383E"/>
    <w:rsid w:val="00693969"/>
    <w:rsid w:val="00694ABD"/>
    <w:rsid w:val="0069537A"/>
    <w:rsid w:val="006964CE"/>
    <w:rsid w:val="006A0841"/>
    <w:rsid w:val="006A42B6"/>
    <w:rsid w:val="006A5077"/>
    <w:rsid w:val="006B49EE"/>
    <w:rsid w:val="006B6F1D"/>
    <w:rsid w:val="006B6FE5"/>
    <w:rsid w:val="006C0C5B"/>
    <w:rsid w:val="006C104F"/>
    <w:rsid w:val="006C3F06"/>
    <w:rsid w:val="006C76D0"/>
    <w:rsid w:val="006C7EE5"/>
    <w:rsid w:val="006D18DC"/>
    <w:rsid w:val="006D4407"/>
    <w:rsid w:val="006E144A"/>
    <w:rsid w:val="006E30A6"/>
    <w:rsid w:val="006E4550"/>
    <w:rsid w:val="006E662B"/>
    <w:rsid w:val="006E6CD8"/>
    <w:rsid w:val="006F06EE"/>
    <w:rsid w:val="006F1E95"/>
    <w:rsid w:val="006F24DF"/>
    <w:rsid w:val="006F7DF2"/>
    <w:rsid w:val="00701CEA"/>
    <w:rsid w:val="007049F6"/>
    <w:rsid w:val="00704B1A"/>
    <w:rsid w:val="00705386"/>
    <w:rsid w:val="0070576B"/>
    <w:rsid w:val="00705E23"/>
    <w:rsid w:val="007138A0"/>
    <w:rsid w:val="00715F87"/>
    <w:rsid w:val="00720A0D"/>
    <w:rsid w:val="00721B03"/>
    <w:rsid w:val="00722A33"/>
    <w:rsid w:val="00722B2D"/>
    <w:rsid w:val="00726C35"/>
    <w:rsid w:val="00731095"/>
    <w:rsid w:val="007319A6"/>
    <w:rsid w:val="007346D6"/>
    <w:rsid w:val="00735405"/>
    <w:rsid w:val="007359B5"/>
    <w:rsid w:val="007469BA"/>
    <w:rsid w:val="0074793B"/>
    <w:rsid w:val="00753612"/>
    <w:rsid w:val="007563DC"/>
    <w:rsid w:val="00756689"/>
    <w:rsid w:val="007575BB"/>
    <w:rsid w:val="00757782"/>
    <w:rsid w:val="00761EFD"/>
    <w:rsid w:val="00764857"/>
    <w:rsid w:val="0076682E"/>
    <w:rsid w:val="00766A53"/>
    <w:rsid w:val="007705AE"/>
    <w:rsid w:val="00771CD5"/>
    <w:rsid w:val="00772763"/>
    <w:rsid w:val="00773C42"/>
    <w:rsid w:val="007759D0"/>
    <w:rsid w:val="00780556"/>
    <w:rsid w:val="00780A7D"/>
    <w:rsid w:val="00781B4A"/>
    <w:rsid w:val="00782CC1"/>
    <w:rsid w:val="00785024"/>
    <w:rsid w:val="007915E5"/>
    <w:rsid w:val="00791E91"/>
    <w:rsid w:val="00794F04"/>
    <w:rsid w:val="0079656D"/>
    <w:rsid w:val="007A2BB8"/>
    <w:rsid w:val="007A2D1C"/>
    <w:rsid w:val="007A33D1"/>
    <w:rsid w:val="007A3D13"/>
    <w:rsid w:val="007B0E54"/>
    <w:rsid w:val="007B425C"/>
    <w:rsid w:val="007B6083"/>
    <w:rsid w:val="007B7BA1"/>
    <w:rsid w:val="007B7CEE"/>
    <w:rsid w:val="007B7FDB"/>
    <w:rsid w:val="007D262A"/>
    <w:rsid w:val="007D3A8D"/>
    <w:rsid w:val="007D40BD"/>
    <w:rsid w:val="007D4629"/>
    <w:rsid w:val="007D60C2"/>
    <w:rsid w:val="007E0756"/>
    <w:rsid w:val="007E2DED"/>
    <w:rsid w:val="007E4F8F"/>
    <w:rsid w:val="00812E46"/>
    <w:rsid w:val="00815458"/>
    <w:rsid w:val="008168E5"/>
    <w:rsid w:val="008208D1"/>
    <w:rsid w:val="00821A4B"/>
    <w:rsid w:val="00827AFC"/>
    <w:rsid w:val="00830270"/>
    <w:rsid w:val="0083063B"/>
    <w:rsid w:val="008315D2"/>
    <w:rsid w:val="00831991"/>
    <w:rsid w:val="00836C82"/>
    <w:rsid w:val="00840BA5"/>
    <w:rsid w:val="008427E9"/>
    <w:rsid w:val="00847C08"/>
    <w:rsid w:val="00855505"/>
    <w:rsid w:val="00860D00"/>
    <w:rsid w:val="00862B01"/>
    <w:rsid w:val="008637EA"/>
    <w:rsid w:val="00863AAF"/>
    <w:rsid w:val="00872484"/>
    <w:rsid w:val="00872D88"/>
    <w:rsid w:val="008749A5"/>
    <w:rsid w:val="008769EA"/>
    <w:rsid w:val="00884E0A"/>
    <w:rsid w:val="00890DEE"/>
    <w:rsid w:val="00891A44"/>
    <w:rsid w:val="00894070"/>
    <w:rsid w:val="008950A0"/>
    <w:rsid w:val="008A23D0"/>
    <w:rsid w:val="008A45AB"/>
    <w:rsid w:val="008A476D"/>
    <w:rsid w:val="008A5A58"/>
    <w:rsid w:val="008B75A2"/>
    <w:rsid w:val="008C0086"/>
    <w:rsid w:val="008C1977"/>
    <w:rsid w:val="008C3BA6"/>
    <w:rsid w:val="008D0C0F"/>
    <w:rsid w:val="008D174F"/>
    <w:rsid w:val="008D27F9"/>
    <w:rsid w:val="008D2B43"/>
    <w:rsid w:val="008D329D"/>
    <w:rsid w:val="008D3738"/>
    <w:rsid w:val="008D575A"/>
    <w:rsid w:val="008D618E"/>
    <w:rsid w:val="008D63E9"/>
    <w:rsid w:val="008E0587"/>
    <w:rsid w:val="008E3C18"/>
    <w:rsid w:val="008E4489"/>
    <w:rsid w:val="008F15D6"/>
    <w:rsid w:val="008F178F"/>
    <w:rsid w:val="008F1F67"/>
    <w:rsid w:val="008F3B8C"/>
    <w:rsid w:val="008F3C45"/>
    <w:rsid w:val="008F3CC2"/>
    <w:rsid w:val="008F4A17"/>
    <w:rsid w:val="008F53C6"/>
    <w:rsid w:val="008F7017"/>
    <w:rsid w:val="0091673A"/>
    <w:rsid w:val="00921BF2"/>
    <w:rsid w:val="00923391"/>
    <w:rsid w:val="00931A9F"/>
    <w:rsid w:val="00931E3C"/>
    <w:rsid w:val="00932EFD"/>
    <w:rsid w:val="00935D13"/>
    <w:rsid w:val="0093790D"/>
    <w:rsid w:val="00941D41"/>
    <w:rsid w:val="009440A9"/>
    <w:rsid w:val="00945054"/>
    <w:rsid w:val="00953728"/>
    <w:rsid w:val="00955163"/>
    <w:rsid w:val="0095538F"/>
    <w:rsid w:val="00961D7E"/>
    <w:rsid w:val="00962189"/>
    <w:rsid w:val="00963C4B"/>
    <w:rsid w:val="00963DDC"/>
    <w:rsid w:val="009711A4"/>
    <w:rsid w:val="009715C4"/>
    <w:rsid w:val="009777B9"/>
    <w:rsid w:val="00980D2C"/>
    <w:rsid w:val="009820A0"/>
    <w:rsid w:val="009831C7"/>
    <w:rsid w:val="00992FE6"/>
    <w:rsid w:val="00994CCF"/>
    <w:rsid w:val="00994D0A"/>
    <w:rsid w:val="00995748"/>
    <w:rsid w:val="0099794D"/>
    <w:rsid w:val="009A05B9"/>
    <w:rsid w:val="009A1185"/>
    <w:rsid w:val="009A14B0"/>
    <w:rsid w:val="009A1FB9"/>
    <w:rsid w:val="009A3F4D"/>
    <w:rsid w:val="009A5AE9"/>
    <w:rsid w:val="009B079C"/>
    <w:rsid w:val="009B33C9"/>
    <w:rsid w:val="009B468F"/>
    <w:rsid w:val="009B61AD"/>
    <w:rsid w:val="009B6B9E"/>
    <w:rsid w:val="009C3C0D"/>
    <w:rsid w:val="009C4053"/>
    <w:rsid w:val="009E0677"/>
    <w:rsid w:val="009E0BB3"/>
    <w:rsid w:val="009E43EF"/>
    <w:rsid w:val="009E5096"/>
    <w:rsid w:val="009E6F24"/>
    <w:rsid w:val="009F7AB9"/>
    <w:rsid w:val="00A034B6"/>
    <w:rsid w:val="00A12782"/>
    <w:rsid w:val="00A1743E"/>
    <w:rsid w:val="00A22C8D"/>
    <w:rsid w:val="00A22DDC"/>
    <w:rsid w:val="00A26E56"/>
    <w:rsid w:val="00A30063"/>
    <w:rsid w:val="00A3135E"/>
    <w:rsid w:val="00A31544"/>
    <w:rsid w:val="00A31A73"/>
    <w:rsid w:val="00A3511A"/>
    <w:rsid w:val="00A35D68"/>
    <w:rsid w:val="00A35E33"/>
    <w:rsid w:val="00A35F7E"/>
    <w:rsid w:val="00A363FC"/>
    <w:rsid w:val="00A36DA0"/>
    <w:rsid w:val="00A4147B"/>
    <w:rsid w:val="00A420F2"/>
    <w:rsid w:val="00A42F5E"/>
    <w:rsid w:val="00A4627D"/>
    <w:rsid w:val="00A47D27"/>
    <w:rsid w:val="00A53C20"/>
    <w:rsid w:val="00A53EEF"/>
    <w:rsid w:val="00A55D97"/>
    <w:rsid w:val="00A653CA"/>
    <w:rsid w:val="00A700AF"/>
    <w:rsid w:val="00A701C5"/>
    <w:rsid w:val="00A72E9B"/>
    <w:rsid w:val="00A75CAB"/>
    <w:rsid w:val="00A82659"/>
    <w:rsid w:val="00A82B00"/>
    <w:rsid w:val="00A84D09"/>
    <w:rsid w:val="00A86AF4"/>
    <w:rsid w:val="00A87CAF"/>
    <w:rsid w:val="00A92BEC"/>
    <w:rsid w:val="00A95730"/>
    <w:rsid w:val="00A96D75"/>
    <w:rsid w:val="00AA0732"/>
    <w:rsid w:val="00AA13B8"/>
    <w:rsid w:val="00AA1775"/>
    <w:rsid w:val="00AA291C"/>
    <w:rsid w:val="00AA323C"/>
    <w:rsid w:val="00AA33D1"/>
    <w:rsid w:val="00AA35CD"/>
    <w:rsid w:val="00AA6901"/>
    <w:rsid w:val="00AA76B4"/>
    <w:rsid w:val="00AB2E6F"/>
    <w:rsid w:val="00AB60FB"/>
    <w:rsid w:val="00AB7CBE"/>
    <w:rsid w:val="00AC0431"/>
    <w:rsid w:val="00AC1EE0"/>
    <w:rsid w:val="00AC5BDC"/>
    <w:rsid w:val="00AD6C0E"/>
    <w:rsid w:val="00AE09E5"/>
    <w:rsid w:val="00AE158F"/>
    <w:rsid w:val="00AE24EA"/>
    <w:rsid w:val="00AE47A7"/>
    <w:rsid w:val="00AF1026"/>
    <w:rsid w:val="00AF16D5"/>
    <w:rsid w:val="00AF2574"/>
    <w:rsid w:val="00AF4609"/>
    <w:rsid w:val="00AF573E"/>
    <w:rsid w:val="00AF7153"/>
    <w:rsid w:val="00B06495"/>
    <w:rsid w:val="00B11986"/>
    <w:rsid w:val="00B17796"/>
    <w:rsid w:val="00B23EEC"/>
    <w:rsid w:val="00B271B2"/>
    <w:rsid w:val="00B337A8"/>
    <w:rsid w:val="00B34E72"/>
    <w:rsid w:val="00B3591F"/>
    <w:rsid w:val="00B36910"/>
    <w:rsid w:val="00B437D4"/>
    <w:rsid w:val="00B442C8"/>
    <w:rsid w:val="00B45352"/>
    <w:rsid w:val="00B45977"/>
    <w:rsid w:val="00B50F4B"/>
    <w:rsid w:val="00B52A78"/>
    <w:rsid w:val="00B53414"/>
    <w:rsid w:val="00B54DDB"/>
    <w:rsid w:val="00B55367"/>
    <w:rsid w:val="00B57277"/>
    <w:rsid w:val="00B574D7"/>
    <w:rsid w:val="00B60957"/>
    <w:rsid w:val="00B60EAE"/>
    <w:rsid w:val="00B61FA7"/>
    <w:rsid w:val="00B62027"/>
    <w:rsid w:val="00B63015"/>
    <w:rsid w:val="00B63214"/>
    <w:rsid w:val="00B63347"/>
    <w:rsid w:val="00B640A0"/>
    <w:rsid w:val="00B65982"/>
    <w:rsid w:val="00B70B42"/>
    <w:rsid w:val="00B7790E"/>
    <w:rsid w:val="00B8213E"/>
    <w:rsid w:val="00B833EE"/>
    <w:rsid w:val="00B8395E"/>
    <w:rsid w:val="00B84E66"/>
    <w:rsid w:val="00B857DC"/>
    <w:rsid w:val="00B86873"/>
    <w:rsid w:val="00B91279"/>
    <w:rsid w:val="00B91BA5"/>
    <w:rsid w:val="00B95620"/>
    <w:rsid w:val="00BA31CE"/>
    <w:rsid w:val="00BA3F43"/>
    <w:rsid w:val="00BA4811"/>
    <w:rsid w:val="00BB17DA"/>
    <w:rsid w:val="00BB2F28"/>
    <w:rsid w:val="00BB555A"/>
    <w:rsid w:val="00BB5697"/>
    <w:rsid w:val="00BB6EDC"/>
    <w:rsid w:val="00BB72E3"/>
    <w:rsid w:val="00BC33C8"/>
    <w:rsid w:val="00BC405E"/>
    <w:rsid w:val="00BC61CC"/>
    <w:rsid w:val="00BC6532"/>
    <w:rsid w:val="00BC676B"/>
    <w:rsid w:val="00BC7A46"/>
    <w:rsid w:val="00BD56AB"/>
    <w:rsid w:val="00BD6117"/>
    <w:rsid w:val="00BD7600"/>
    <w:rsid w:val="00BE2012"/>
    <w:rsid w:val="00BE3685"/>
    <w:rsid w:val="00BE49BC"/>
    <w:rsid w:val="00BE5552"/>
    <w:rsid w:val="00BE608D"/>
    <w:rsid w:val="00BF0658"/>
    <w:rsid w:val="00BF11B2"/>
    <w:rsid w:val="00C122F2"/>
    <w:rsid w:val="00C177B0"/>
    <w:rsid w:val="00C204D0"/>
    <w:rsid w:val="00C22E20"/>
    <w:rsid w:val="00C27A0F"/>
    <w:rsid w:val="00C31177"/>
    <w:rsid w:val="00C35398"/>
    <w:rsid w:val="00C36266"/>
    <w:rsid w:val="00C36F45"/>
    <w:rsid w:val="00C40EE0"/>
    <w:rsid w:val="00C4200E"/>
    <w:rsid w:val="00C42658"/>
    <w:rsid w:val="00C44766"/>
    <w:rsid w:val="00C51C2E"/>
    <w:rsid w:val="00C51FC6"/>
    <w:rsid w:val="00C666F0"/>
    <w:rsid w:val="00C70648"/>
    <w:rsid w:val="00C74F41"/>
    <w:rsid w:val="00C75C74"/>
    <w:rsid w:val="00C83EEE"/>
    <w:rsid w:val="00C935D1"/>
    <w:rsid w:val="00C97944"/>
    <w:rsid w:val="00CA0193"/>
    <w:rsid w:val="00CA2DD3"/>
    <w:rsid w:val="00CA318D"/>
    <w:rsid w:val="00CA3BB3"/>
    <w:rsid w:val="00CB0268"/>
    <w:rsid w:val="00CB13D2"/>
    <w:rsid w:val="00CB1928"/>
    <w:rsid w:val="00CB2FFD"/>
    <w:rsid w:val="00CB4487"/>
    <w:rsid w:val="00CB4C7A"/>
    <w:rsid w:val="00CC43F1"/>
    <w:rsid w:val="00CC4D23"/>
    <w:rsid w:val="00CD08C5"/>
    <w:rsid w:val="00CD50A1"/>
    <w:rsid w:val="00CD785A"/>
    <w:rsid w:val="00CD7D85"/>
    <w:rsid w:val="00CE51B9"/>
    <w:rsid w:val="00CE5D43"/>
    <w:rsid w:val="00CE6EAA"/>
    <w:rsid w:val="00CE7C78"/>
    <w:rsid w:val="00CF0B85"/>
    <w:rsid w:val="00CF12F1"/>
    <w:rsid w:val="00CF5456"/>
    <w:rsid w:val="00D0044E"/>
    <w:rsid w:val="00D0126E"/>
    <w:rsid w:val="00D0146C"/>
    <w:rsid w:val="00D01C62"/>
    <w:rsid w:val="00D03713"/>
    <w:rsid w:val="00D04C60"/>
    <w:rsid w:val="00D05123"/>
    <w:rsid w:val="00D0582A"/>
    <w:rsid w:val="00D05FE1"/>
    <w:rsid w:val="00D0683A"/>
    <w:rsid w:val="00D1177A"/>
    <w:rsid w:val="00D13652"/>
    <w:rsid w:val="00D15271"/>
    <w:rsid w:val="00D15AAA"/>
    <w:rsid w:val="00D17F4C"/>
    <w:rsid w:val="00D2468A"/>
    <w:rsid w:val="00D261FE"/>
    <w:rsid w:val="00D31A94"/>
    <w:rsid w:val="00D32CCE"/>
    <w:rsid w:val="00D35AB6"/>
    <w:rsid w:val="00D35E4A"/>
    <w:rsid w:val="00D36D36"/>
    <w:rsid w:val="00D36EE9"/>
    <w:rsid w:val="00D40E23"/>
    <w:rsid w:val="00D42551"/>
    <w:rsid w:val="00D50C6D"/>
    <w:rsid w:val="00D50F0D"/>
    <w:rsid w:val="00D621FA"/>
    <w:rsid w:val="00D707EA"/>
    <w:rsid w:val="00D71241"/>
    <w:rsid w:val="00D72914"/>
    <w:rsid w:val="00D73A27"/>
    <w:rsid w:val="00D7656B"/>
    <w:rsid w:val="00D807BE"/>
    <w:rsid w:val="00D834A7"/>
    <w:rsid w:val="00D8662F"/>
    <w:rsid w:val="00D870F8"/>
    <w:rsid w:val="00D96709"/>
    <w:rsid w:val="00D96DB6"/>
    <w:rsid w:val="00DA210F"/>
    <w:rsid w:val="00DA2150"/>
    <w:rsid w:val="00DA3C63"/>
    <w:rsid w:val="00DA5C05"/>
    <w:rsid w:val="00DB09A4"/>
    <w:rsid w:val="00DB5E74"/>
    <w:rsid w:val="00DB752D"/>
    <w:rsid w:val="00DC01BF"/>
    <w:rsid w:val="00DC0C6B"/>
    <w:rsid w:val="00DC5A21"/>
    <w:rsid w:val="00DD2546"/>
    <w:rsid w:val="00DD4257"/>
    <w:rsid w:val="00DD6AD6"/>
    <w:rsid w:val="00DE078F"/>
    <w:rsid w:val="00DE09A5"/>
    <w:rsid w:val="00DE2B79"/>
    <w:rsid w:val="00DE3FBF"/>
    <w:rsid w:val="00DF6541"/>
    <w:rsid w:val="00DF6B2E"/>
    <w:rsid w:val="00DF7148"/>
    <w:rsid w:val="00E01BC4"/>
    <w:rsid w:val="00E06ECA"/>
    <w:rsid w:val="00E0728F"/>
    <w:rsid w:val="00E0761E"/>
    <w:rsid w:val="00E10CD4"/>
    <w:rsid w:val="00E135A2"/>
    <w:rsid w:val="00E16450"/>
    <w:rsid w:val="00E178DD"/>
    <w:rsid w:val="00E26B7F"/>
    <w:rsid w:val="00E321C6"/>
    <w:rsid w:val="00E325CA"/>
    <w:rsid w:val="00E3382E"/>
    <w:rsid w:val="00E40476"/>
    <w:rsid w:val="00E434A2"/>
    <w:rsid w:val="00E449CF"/>
    <w:rsid w:val="00E44F8D"/>
    <w:rsid w:val="00E46BD8"/>
    <w:rsid w:val="00E46C1F"/>
    <w:rsid w:val="00E50DC6"/>
    <w:rsid w:val="00E51079"/>
    <w:rsid w:val="00E521C5"/>
    <w:rsid w:val="00E54C2E"/>
    <w:rsid w:val="00E54C3D"/>
    <w:rsid w:val="00E55703"/>
    <w:rsid w:val="00E57721"/>
    <w:rsid w:val="00E60FCC"/>
    <w:rsid w:val="00E61FCA"/>
    <w:rsid w:val="00E622E7"/>
    <w:rsid w:val="00E636DA"/>
    <w:rsid w:val="00E67F79"/>
    <w:rsid w:val="00E7317E"/>
    <w:rsid w:val="00E77B12"/>
    <w:rsid w:val="00E81663"/>
    <w:rsid w:val="00E84524"/>
    <w:rsid w:val="00E86338"/>
    <w:rsid w:val="00E87DCC"/>
    <w:rsid w:val="00E90186"/>
    <w:rsid w:val="00E90641"/>
    <w:rsid w:val="00E912E7"/>
    <w:rsid w:val="00E91E10"/>
    <w:rsid w:val="00E97D7F"/>
    <w:rsid w:val="00EA2B7E"/>
    <w:rsid w:val="00EA479C"/>
    <w:rsid w:val="00EA6A29"/>
    <w:rsid w:val="00EB1F47"/>
    <w:rsid w:val="00EB21B4"/>
    <w:rsid w:val="00EB342B"/>
    <w:rsid w:val="00EB4EEE"/>
    <w:rsid w:val="00EB6B87"/>
    <w:rsid w:val="00EC5612"/>
    <w:rsid w:val="00EC5ACD"/>
    <w:rsid w:val="00ED0234"/>
    <w:rsid w:val="00ED18DB"/>
    <w:rsid w:val="00ED1E00"/>
    <w:rsid w:val="00ED727F"/>
    <w:rsid w:val="00EE0923"/>
    <w:rsid w:val="00EE1FC0"/>
    <w:rsid w:val="00EE4A7A"/>
    <w:rsid w:val="00EE5A13"/>
    <w:rsid w:val="00EE62FD"/>
    <w:rsid w:val="00EE7810"/>
    <w:rsid w:val="00EF0A15"/>
    <w:rsid w:val="00EF0A97"/>
    <w:rsid w:val="00EF2F39"/>
    <w:rsid w:val="00EF6CF6"/>
    <w:rsid w:val="00F010A0"/>
    <w:rsid w:val="00F03177"/>
    <w:rsid w:val="00F05DBA"/>
    <w:rsid w:val="00F0676E"/>
    <w:rsid w:val="00F14E49"/>
    <w:rsid w:val="00F17A67"/>
    <w:rsid w:val="00F25274"/>
    <w:rsid w:val="00F31452"/>
    <w:rsid w:val="00F318DF"/>
    <w:rsid w:val="00F362B4"/>
    <w:rsid w:val="00F3767C"/>
    <w:rsid w:val="00F40883"/>
    <w:rsid w:val="00F41116"/>
    <w:rsid w:val="00F411F5"/>
    <w:rsid w:val="00F47C83"/>
    <w:rsid w:val="00F525AB"/>
    <w:rsid w:val="00F526E2"/>
    <w:rsid w:val="00F53C04"/>
    <w:rsid w:val="00F545F2"/>
    <w:rsid w:val="00F54AB7"/>
    <w:rsid w:val="00F55F68"/>
    <w:rsid w:val="00F6725C"/>
    <w:rsid w:val="00F77759"/>
    <w:rsid w:val="00F777E8"/>
    <w:rsid w:val="00F813AB"/>
    <w:rsid w:val="00F81585"/>
    <w:rsid w:val="00F83A3A"/>
    <w:rsid w:val="00F857AE"/>
    <w:rsid w:val="00F85E12"/>
    <w:rsid w:val="00F863A0"/>
    <w:rsid w:val="00F91A95"/>
    <w:rsid w:val="00F91ECF"/>
    <w:rsid w:val="00F93D12"/>
    <w:rsid w:val="00F941F7"/>
    <w:rsid w:val="00F96EB7"/>
    <w:rsid w:val="00FA6126"/>
    <w:rsid w:val="00FA64EF"/>
    <w:rsid w:val="00FA75BF"/>
    <w:rsid w:val="00FB5936"/>
    <w:rsid w:val="00FB7308"/>
    <w:rsid w:val="00FC208B"/>
    <w:rsid w:val="00FC2351"/>
    <w:rsid w:val="00FC4164"/>
    <w:rsid w:val="00FC48C3"/>
    <w:rsid w:val="00FD1FB8"/>
    <w:rsid w:val="00FD2EC5"/>
    <w:rsid w:val="00FD3BC0"/>
    <w:rsid w:val="00FD657D"/>
    <w:rsid w:val="00FE0CAA"/>
    <w:rsid w:val="00FE2933"/>
    <w:rsid w:val="00FE2A8B"/>
    <w:rsid w:val="00FE2AFB"/>
    <w:rsid w:val="00FE389C"/>
    <w:rsid w:val="00FF05BC"/>
    <w:rsid w:val="00FF17D7"/>
    <w:rsid w:val="00FF3CC4"/>
    <w:rsid w:val="00FF5FCD"/>
    <w:rsid w:val="00FF6DE7"/>
    <w:rsid w:val="00FF79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AAA393-891B-4DEE-ABAB-627A57B6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CH" w:eastAsia="fr-CH"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CF5"/>
    <w:pPr>
      <w:spacing w:before="120" w:after="180" w:line="264" w:lineRule="auto"/>
    </w:pPr>
    <w:rPr>
      <w:rFonts w:ascii="Segoe UI Light" w:hAnsi="Segoe UI Light"/>
      <w:sz w:val="25"/>
    </w:rPr>
  </w:style>
  <w:style w:type="paragraph" w:styleId="Titre1">
    <w:name w:val="heading 1"/>
    <w:basedOn w:val="Normal"/>
    <w:next w:val="Normal"/>
    <w:link w:val="Titre1Car"/>
    <w:uiPriority w:val="9"/>
    <w:unhideWhenUsed/>
    <w:qFormat/>
    <w:rsid w:val="001F7DCF"/>
    <w:pPr>
      <w:numPr>
        <w:numId w:val="27"/>
      </w:numPr>
      <w:spacing w:before="300" w:after="360" w:line="240" w:lineRule="auto"/>
      <w:outlineLvl w:val="0"/>
    </w:pPr>
    <w:rPr>
      <w:rFonts w:asciiTheme="majorHAnsi" w:hAnsiTheme="majorHAnsi"/>
      <w:color w:val="355D7E" w:themeColor="accent1" w:themeShade="80"/>
      <w:sz w:val="52"/>
      <w:szCs w:val="32"/>
    </w:rPr>
  </w:style>
  <w:style w:type="paragraph" w:styleId="Titre2">
    <w:name w:val="heading 2"/>
    <w:basedOn w:val="Normal"/>
    <w:next w:val="Normal"/>
    <w:link w:val="Titre2Car"/>
    <w:uiPriority w:val="9"/>
    <w:unhideWhenUsed/>
    <w:qFormat/>
    <w:rsid w:val="00B45977"/>
    <w:pPr>
      <w:numPr>
        <w:ilvl w:val="1"/>
        <w:numId w:val="27"/>
      </w:numPr>
      <w:spacing w:before="240" w:after="80"/>
      <w:ind w:left="576"/>
      <w:outlineLvl w:val="1"/>
    </w:pPr>
    <w:rPr>
      <w:b/>
      <w:color w:val="94B6D2" w:themeColor="accent1"/>
      <w:spacing w:val="20"/>
      <w:sz w:val="28"/>
      <w:szCs w:val="28"/>
    </w:rPr>
  </w:style>
  <w:style w:type="paragraph" w:styleId="Titre3">
    <w:name w:val="heading 3"/>
    <w:basedOn w:val="Normal"/>
    <w:next w:val="Normal"/>
    <w:link w:val="Titre3Car"/>
    <w:uiPriority w:val="9"/>
    <w:unhideWhenUsed/>
    <w:qFormat/>
    <w:rsid w:val="004379FA"/>
    <w:pPr>
      <w:numPr>
        <w:ilvl w:val="2"/>
        <w:numId w:val="27"/>
      </w:numPr>
      <w:spacing w:before="240" w:after="60"/>
      <w:outlineLvl w:val="2"/>
    </w:pPr>
    <w:rPr>
      <w:b/>
      <w:color w:val="94B6D2" w:themeColor="accent1"/>
      <w:spacing w:val="10"/>
      <w:szCs w:val="24"/>
    </w:rPr>
  </w:style>
  <w:style w:type="paragraph" w:styleId="Titre4">
    <w:name w:val="heading 4"/>
    <w:basedOn w:val="Normal"/>
    <w:next w:val="Normal"/>
    <w:link w:val="Titre4Car"/>
    <w:uiPriority w:val="9"/>
    <w:unhideWhenUsed/>
    <w:qFormat/>
    <w:pPr>
      <w:numPr>
        <w:ilvl w:val="3"/>
        <w:numId w:val="27"/>
      </w:num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numPr>
        <w:ilvl w:val="4"/>
        <w:numId w:val="27"/>
      </w:num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numPr>
        <w:ilvl w:val="5"/>
        <w:numId w:val="27"/>
      </w:num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numPr>
        <w:ilvl w:val="6"/>
        <w:numId w:val="27"/>
      </w:num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numPr>
        <w:ilvl w:val="7"/>
        <w:numId w:val="27"/>
      </w:num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numPr>
        <w:ilvl w:val="8"/>
        <w:numId w:val="27"/>
      </w:num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DCF"/>
    <w:rPr>
      <w:rFonts w:asciiTheme="majorHAnsi" w:hAnsiTheme="majorHAnsi"/>
      <w:color w:val="355D7E" w:themeColor="accent1" w:themeShade="80"/>
      <w:sz w:val="52"/>
      <w:szCs w:val="32"/>
    </w:rPr>
  </w:style>
  <w:style w:type="character" w:customStyle="1" w:styleId="Titre2Car">
    <w:name w:val="Titre 2 Car"/>
    <w:basedOn w:val="Policepardfaut"/>
    <w:link w:val="Titre2"/>
    <w:uiPriority w:val="9"/>
    <w:rsid w:val="00B45977"/>
    <w:rPr>
      <w:rFonts w:ascii="Segoe UI Light" w:hAnsi="Segoe UI Light"/>
      <w:b/>
      <w:color w:val="94B6D2" w:themeColor="accent1"/>
      <w:spacing w:val="20"/>
      <w:sz w:val="28"/>
      <w:szCs w:val="28"/>
    </w:rPr>
  </w:style>
  <w:style w:type="character" w:customStyle="1" w:styleId="Titre3Car">
    <w:name w:val="Titre 3 Car"/>
    <w:basedOn w:val="Policepardfaut"/>
    <w:link w:val="Titre3"/>
    <w:uiPriority w:val="9"/>
    <w:rsid w:val="004379FA"/>
    <w:rPr>
      <w:rFonts w:ascii="Segoe UI Light" w:hAnsi="Segoe UI Light"/>
      <w:b/>
      <w:color w:val="94B6D2" w:themeColor="accent1"/>
      <w:spacing w:val="10"/>
      <w:sz w:val="25"/>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ascii="Segoe UI Light" w:hAnsi="Segoe UI Light"/>
      <w:caps/>
      <w:spacing w:val="14"/>
      <w:sz w:val="22"/>
      <w:szCs w:val="22"/>
    </w:rPr>
  </w:style>
  <w:style w:type="character" w:customStyle="1" w:styleId="Titre5Car">
    <w:name w:val="Titre 5 Car"/>
    <w:basedOn w:val="Policepardfaut"/>
    <w:link w:val="Titre5"/>
    <w:uiPriority w:val="9"/>
    <w:semiHidden/>
    <w:rPr>
      <w:rFonts w:ascii="Segoe UI Light" w:hAnsi="Segoe UI Light"/>
      <w:b/>
      <w:color w:val="775F55" w:themeColor="text2"/>
      <w:spacing w:val="10"/>
      <w:sz w:val="25"/>
      <w:szCs w:val="26"/>
    </w:rPr>
  </w:style>
  <w:style w:type="character" w:customStyle="1" w:styleId="Titre6Car">
    <w:name w:val="Titre 6 Car"/>
    <w:basedOn w:val="Policepardfaut"/>
    <w:link w:val="Titre6"/>
    <w:uiPriority w:val="9"/>
    <w:semiHidden/>
    <w:rPr>
      <w:rFonts w:ascii="Segoe UI Light" w:hAnsi="Segoe UI Light"/>
      <w:b/>
      <w:color w:val="DD8047" w:themeColor="accent2"/>
      <w:spacing w:val="10"/>
      <w:sz w:val="25"/>
    </w:rPr>
  </w:style>
  <w:style w:type="character" w:customStyle="1" w:styleId="Titre7Car">
    <w:name w:val="Titre 7 Car"/>
    <w:basedOn w:val="Policepardfaut"/>
    <w:link w:val="Titre7"/>
    <w:uiPriority w:val="9"/>
    <w:semiHidden/>
    <w:rPr>
      <w:rFonts w:ascii="Segoe UI Light" w:hAnsi="Segoe UI Light"/>
      <w:smallCaps/>
      <w:color w:val="000000" w:themeColor="text1"/>
      <w:spacing w:val="10"/>
      <w:sz w:val="25"/>
    </w:rPr>
  </w:style>
  <w:style w:type="character" w:customStyle="1" w:styleId="Titre8Car">
    <w:name w:val="Titre 8 Car"/>
    <w:basedOn w:val="Policepardfaut"/>
    <w:link w:val="Titre8"/>
    <w:uiPriority w:val="9"/>
    <w:semiHidden/>
    <w:rPr>
      <w:rFonts w:ascii="Segoe UI Light" w:hAnsi="Segoe UI Light"/>
      <w:b/>
      <w:i/>
      <w:color w:val="94B6D2" w:themeColor="accent1"/>
      <w:spacing w:val="10"/>
      <w:sz w:val="24"/>
    </w:rPr>
  </w:style>
  <w:style w:type="character" w:customStyle="1" w:styleId="Titre9Car">
    <w:name w:val="Titre 9 Car"/>
    <w:basedOn w:val="Policepardfaut"/>
    <w:link w:val="Titre9"/>
    <w:uiPriority w:val="9"/>
    <w:semiHidden/>
    <w:rPr>
      <w:rFonts w:ascii="Segoe UI Light" w:hAnsi="Segoe UI Light"/>
      <w:b/>
      <w:caps/>
      <w:color w:val="A5AB81" w:themeColor="accent3"/>
      <w:spacing w:val="40"/>
      <w:sz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3948A8"/>
    <w:pPr>
      <w:keepNext/>
      <w:keepLines/>
      <w:spacing w:before="480" w:after="0" w:line="276" w:lineRule="auto"/>
      <w:outlineLvl w:val="9"/>
    </w:pPr>
    <w:rPr>
      <w:rFonts w:eastAsiaTheme="majorEastAsia" w:cstheme="majorBidi"/>
      <w:b/>
      <w:bCs/>
      <w:caps/>
      <w:color w:val="548AB7" w:themeColor="accent1" w:themeShade="BF"/>
      <w:kern w:val="0"/>
      <w:sz w:val="28"/>
      <w:szCs w:val="28"/>
      <w14:ligatures w14:val="none"/>
    </w:rPr>
  </w:style>
  <w:style w:type="paragraph" w:styleId="Notedebasdepage">
    <w:name w:val="footnote text"/>
    <w:basedOn w:val="Normal"/>
    <w:link w:val="NotedebasdepageCar"/>
    <w:uiPriority w:val="99"/>
    <w:semiHidden/>
    <w:unhideWhenUsed/>
    <w:rsid w:val="001B0429"/>
    <w:pPr>
      <w:spacing w:after="0" w:line="240" w:lineRule="auto"/>
    </w:pPr>
    <w:rPr>
      <w:sz w:val="20"/>
    </w:rPr>
  </w:style>
  <w:style w:type="character" w:customStyle="1" w:styleId="NotedebasdepageCar">
    <w:name w:val="Note de bas de page Car"/>
    <w:basedOn w:val="Policepardfaut"/>
    <w:link w:val="Notedebasdepage"/>
    <w:uiPriority w:val="99"/>
    <w:semiHidden/>
    <w:rsid w:val="001B0429"/>
    <w:rPr>
      <w:rFonts w:ascii="Segoe UI Light" w:hAnsi="Segoe UI Light"/>
      <w:sz w:val="20"/>
    </w:rPr>
  </w:style>
  <w:style w:type="character" w:styleId="Appelnotedebasdep">
    <w:name w:val="footnote reference"/>
    <w:basedOn w:val="Policepardfaut"/>
    <w:uiPriority w:val="99"/>
    <w:semiHidden/>
    <w:unhideWhenUsed/>
    <w:rsid w:val="001B0429"/>
    <w:rPr>
      <w:vertAlign w:val="superscript"/>
    </w:rPr>
  </w:style>
  <w:style w:type="character" w:customStyle="1" w:styleId="apple-converted-space">
    <w:name w:val="apple-converted-space"/>
    <w:basedOn w:val="Policepardfaut"/>
    <w:rsid w:val="005163D9"/>
  </w:style>
  <w:style w:type="paragraph" w:styleId="NormalWeb">
    <w:name w:val="Normal (Web)"/>
    <w:basedOn w:val="Normal"/>
    <w:uiPriority w:val="99"/>
    <w:semiHidden/>
    <w:unhideWhenUsed/>
    <w:rsid w:val="00DC0C6B"/>
    <w:pPr>
      <w:spacing w:before="100" w:beforeAutospacing="1" w:after="100" w:afterAutospacing="1" w:line="240" w:lineRule="auto"/>
    </w:pPr>
    <w:rPr>
      <w:rFonts w:ascii="Times New Roman" w:eastAsia="Times New Roman" w:hAnsi="Times New Roman"/>
      <w:kern w:val="0"/>
      <w:sz w:val="24"/>
      <w:szCs w:val="24"/>
      <w14:ligatures w14:val="none"/>
    </w:rPr>
  </w:style>
  <w:style w:type="character" w:customStyle="1" w:styleId="sentence">
    <w:name w:val="sentence"/>
    <w:basedOn w:val="Policepardfaut"/>
    <w:rsid w:val="00DC0C6B"/>
  </w:style>
  <w:style w:type="character" w:styleId="CodeHTML">
    <w:name w:val="HTML Code"/>
    <w:basedOn w:val="Policepardfaut"/>
    <w:uiPriority w:val="99"/>
    <w:semiHidden/>
    <w:unhideWhenUsed/>
    <w:rsid w:val="001F3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0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llikoferma\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2016-02-22T00:00:00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6AF2A486-7544-46B4-A6BE-B6FD06D62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2961</TotalTime>
  <Pages>1</Pages>
  <Words>783</Words>
  <Characters>4311</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Plateformer 2D</vt:lpstr>
      <vt:lpstr/>
    </vt:vector>
  </TitlesOfParts>
  <Company>STS2</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Plateformer 2D</dc:title>
  <dc:subject>Projet P2 - Cahier des charges</dc:subject>
  <dc:creator>Zollikofer Malo</dc:creator>
  <cp:lastModifiedBy>Malo Zollikofer</cp:lastModifiedBy>
  <cp:revision>892</cp:revision>
  <cp:lastPrinted>2014-05-18T19:50:00Z</cp:lastPrinted>
  <dcterms:created xsi:type="dcterms:W3CDTF">2014-04-28T12:13:00Z</dcterms:created>
  <dcterms:modified xsi:type="dcterms:W3CDTF">2016-04-15T07:48:00Z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