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olor w:val="355D7E" w:themeColor="accent1" w:themeShade="80"/>
          <w:sz w:val="96"/>
          <w:szCs w:val="32"/>
        </w:rPr>
        <w:id w:val="1622408992"/>
        <w:docPartObj>
          <w:docPartGallery w:val="Cover Pages"/>
          <w:docPartUnique/>
        </w:docPartObj>
      </w:sdtPr>
      <w:sdtEndPr>
        <w:rPr>
          <w:rFonts w:ascii="Segoe UI Light" w:hAnsi="Segoe UI Light"/>
          <w:color w:val="auto"/>
          <w:sz w:val="25"/>
          <w:szCs w:val="20"/>
        </w:rPr>
      </w:sdtEndPr>
      <w:sdtContent>
        <w:tbl>
          <w:tblPr>
            <w:tblW w:w="518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084"/>
            <w:gridCol w:w="7552"/>
          </w:tblGrid>
          <w:tr w:rsidR="00681771" w:rsidTr="00403202">
            <w:trPr>
              <w:trHeight w:val="3537"/>
              <w:jc w:val="center"/>
            </w:trPr>
            <w:tc>
              <w:tcPr>
                <w:tcW w:w="1335" w:type="pct"/>
                <w:tcBorders>
                  <w:top w:val="nil"/>
                  <w:left w:val="nil"/>
                  <w:bottom w:val="nil"/>
                  <w:right w:val="nil"/>
                </w:tcBorders>
                <w:shd w:val="clear" w:color="auto" w:fill="auto"/>
              </w:tcPr>
              <w:p w:rsidR="00681771" w:rsidRPr="00403202" w:rsidRDefault="00681771" w:rsidP="003948A8">
                <w:pPr>
                  <w:pStyle w:val="Sansinterligne"/>
                  <w:rPr>
                    <w:sz w:val="96"/>
                  </w:rPr>
                </w:pPr>
              </w:p>
            </w:tc>
            <w:tc>
              <w:tcPr>
                <w:tcW w:w="3665" w:type="pct"/>
                <w:tcBorders>
                  <w:top w:val="nil"/>
                  <w:left w:val="nil"/>
                  <w:bottom w:val="nil"/>
                  <w:right w:val="nil"/>
                </w:tcBorders>
                <w:shd w:val="clear" w:color="auto" w:fill="auto"/>
                <w:tcMar>
                  <w:left w:w="115" w:type="dxa"/>
                  <w:bottom w:w="115" w:type="dxa"/>
                </w:tcMar>
                <w:vAlign w:val="bottom"/>
              </w:tcPr>
              <w:p w:rsidR="00681771" w:rsidRPr="00403202" w:rsidRDefault="0002009A" w:rsidP="00B229CE">
                <w:pPr>
                  <w:pStyle w:val="Sansinterligne"/>
                  <w:rPr>
                    <w:sz w:val="96"/>
                    <w:szCs w:val="110"/>
                  </w:rPr>
                </w:pPr>
                <w:sdt>
                  <w:sdtPr>
                    <w:rPr>
                      <w:rFonts w:asciiTheme="majorHAnsi" w:hAnsiTheme="majorHAnsi"/>
                      <w:color w:val="355D7E" w:themeColor="accent1" w:themeShade="80"/>
                      <w:sz w:val="96"/>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305728">
                      <w:rPr>
                        <w:rFonts w:asciiTheme="majorHAnsi" w:hAnsiTheme="majorHAnsi"/>
                        <w:color w:val="355D7E" w:themeColor="accent1" w:themeShade="80"/>
                        <w:sz w:val="96"/>
                        <w:szCs w:val="110"/>
                      </w:rPr>
                      <w:t>Plateformer 2D</w:t>
                    </w:r>
                  </w:sdtContent>
                </w:sdt>
              </w:p>
            </w:tc>
          </w:tr>
          <w:tr w:rsidR="00681771" w:rsidTr="00403202">
            <w:trPr>
              <w:trHeight w:val="5705"/>
              <w:jc w:val="center"/>
            </w:trPr>
            <w:tc>
              <w:tcPr>
                <w:tcW w:w="1335" w:type="pct"/>
                <w:tcBorders>
                  <w:top w:val="nil"/>
                  <w:left w:val="nil"/>
                  <w:bottom w:val="nil"/>
                  <w:right w:val="nil"/>
                </w:tcBorders>
                <w:shd w:val="clear" w:color="auto" w:fill="auto"/>
              </w:tcPr>
              <w:p w:rsidR="00681771" w:rsidRDefault="00681771" w:rsidP="003948A8">
                <w:pPr>
                  <w:pStyle w:val="Sansinterligne"/>
                </w:pPr>
              </w:p>
            </w:tc>
            <w:tc>
              <w:tcPr>
                <w:tcW w:w="3665" w:type="pct"/>
                <w:tcBorders>
                  <w:top w:val="nil"/>
                  <w:left w:val="nil"/>
                  <w:bottom w:val="nil"/>
                  <w:right w:val="nil"/>
                </w:tcBorders>
                <w:shd w:val="clear" w:color="auto" w:fill="auto"/>
                <w:tcMar>
                  <w:left w:w="72" w:type="dxa"/>
                  <w:bottom w:w="216" w:type="dxa"/>
                  <w:right w:w="0" w:type="dxa"/>
                </w:tcMar>
                <w:vAlign w:val="bottom"/>
              </w:tcPr>
              <w:p w:rsidR="00681771" w:rsidRDefault="00305728" w:rsidP="003948A8">
                <w:r w:rsidRPr="00305728">
                  <w:rPr>
                    <w:noProof/>
                    <w:lang w:val="fr-FR" w:eastAsia="fr-FR"/>
                  </w:rPr>
                  <w:drawing>
                    <wp:inline distT="0" distB="0" distL="0" distR="0" wp14:anchorId="263DCDA4" wp14:editId="2C06C886">
                      <wp:extent cx="4749800" cy="2660991"/>
                      <wp:effectExtent l="0" t="0" r="0" b="6350"/>
                      <wp:docPr id="1" name="Image 1" descr="C:\Users\malo.zollikof\Documents\HE-ARC\ProjetP2\Java\Game\Plateformer\ressources\map\tuiles\platformer-pack-redux-360-assets\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o.zollikof\Documents\HE-ARC\ProjetP2\Java\Game\Plateformer\ressources\map\tuiles\platformer-pack-redux-360-assets\Samp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9434" cy="2671990"/>
                              </a:xfrm>
                              <a:prstGeom prst="rect">
                                <a:avLst/>
                              </a:prstGeom>
                              <a:noFill/>
                              <a:ln>
                                <a:noFill/>
                              </a:ln>
                            </pic:spPr>
                          </pic:pic>
                        </a:graphicData>
                      </a:graphic>
                    </wp:inline>
                  </w:drawing>
                </w:r>
              </w:p>
            </w:tc>
          </w:tr>
          <w:tr w:rsidR="00681771" w:rsidTr="007D60C2">
            <w:trPr>
              <w:trHeight w:val="886"/>
              <w:jc w:val="center"/>
            </w:trPr>
            <w:tc>
              <w:tcPr>
                <w:tcW w:w="1335" w:type="pct"/>
                <w:tcBorders>
                  <w:top w:val="nil"/>
                  <w:left w:val="nil"/>
                  <w:bottom w:val="nil"/>
                </w:tcBorders>
                <w:shd w:val="clear" w:color="auto" w:fill="92D050"/>
                <w:vAlign w:val="center"/>
              </w:tcPr>
              <w:p w:rsidR="00681771" w:rsidRDefault="0002009A" w:rsidP="003948A8">
                <w:pPr>
                  <w:pStyle w:val="Sansinterligne"/>
                </w:pPr>
                <w:sdt>
                  <w:sdtPr>
                    <w:alias w:val="Date"/>
                    <w:id w:val="541102334"/>
                    <w:dataBinding w:prefixMappings="xmlns:ns0='http://schemas.microsoft.com/office/2006/coverPageProps'" w:xpath="/ns0:CoverPageProperties[1]/ns0:PublishDate[1]" w:storeItemID="{55AF091B-3C7A-41E3-B477-F2FDAA23CFDA}"/>
                    <w:date w:fullDate="2016-06-06T00:00:00Z">
                      <w:dateFormat w:val="dd/MM/yyyy"/>
                      <w:lid w:val="fr-FR"/>
                      <w:storeMappedDataAs w:val="dateTime"/>
                      <w:calendar w:val="gregorian"/>
                    </w:date>
                  </w:sdtPr>
                  <w:sdtEndPr/>
                  <w:sdtContent>
                    <w:r w:rsidR="00FD32EE">
                      <w:rPr>
                        <w:lang w:val="fr-FR"/>
                      </w:rPr>
                      <w:t>06/06/2016</w:t>
                    </w:r>
                  </w:sdtContent>
                </w:sdt>
              </w:p>
            </w:tc>
            <w:tc>
              <w:tcPr>
                <w:tcW w:w="3665" w:type="pct"/>
                <w:tcBorders>
                  <w:top w:val="nil"/>
                  <w:bottom w:val="nil"/>
                  <w:right w:val="nil"/>
                </w:tcBorders>
                <w:shd w:val="clear" w:color="auto" w:fill="94B6D2" w:themeFill="accent1"/>
                <w:tcMar>
                  <w:left w:w="216" w:type="dxa"/>
                </w:tcMar>
                <w:vAlign w:val="center"/>
              </w:tcPr>
              <w:p w:rsidR="00681771" w:rsidRDefault="0002009A" w:rsidP="00A37A19">
                <w:pPr>
                  <w:pStyle w:val="Sansinterligne"/>
                </w:pPr>
                <w:sdt>
                  <w:sdt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165297">
                      <w:t xml:space="preserve">Projet P2 </w:t>
                    </w:r>
                    <w:r w:rsidR="00E27D72">
                      <w:t>–</w:t>
                    </w:r>
                    <w:r w:rsidR="00165297">
                      <w:t xml:space="preserve"> </w:t>
                    </w:r>
                    <w:r w:rsidR="00A37A19">
                      <w:t>Rapport</w:t>
                    </w:r>
                  </w:sdtContent>
                </w:sdt>
              </w:p>
            </w:tc>
          </w:tr>
          <w:tr w:rsidR="00681771" w:rsidTr="00403202">
            <w:trPr>
              <w:trHeight w:val="3334"/>
              <w:jc w:val="center"/>
            </w:trPr>
            <w:tc>
              <w:tcPr>
                <w:tcW w:w="1335" w:type="pct"/>
                <w:tcBorders>
                  <w:top w:val="nil"/>
                  <w:left w:val="nil"/>
                  <w:bottom w:val="nil"/>
                  <w:right w:val="nil"/>
                </w:tcBorders>
                <w:shd w:val="clear" w:color="auto" w:fill="auto"/>
                <w:vAlign w:val="center"/>
              </w:tcPr>
              <w:p w:rsidR="0020640A" w:rsidRPr="00165297" w:rsidRDefault="0002009A" w:rsidP="00821A4B">
                <w:pPr>
                  <w:pStyle w:val="Titre"/>
                  <w:spacing w:before="0" w:after="240"/>
                  <w:rPr>
                    <w:sz w:val="32"/>
                  </w:rPr>
                </w:pPr>
                <w:sdt>
                  <w:sdtPr>
                    <w:rPr>
                      <w:rFonts w:asciiTheme="majorHAnsi" w:hAnsiTheme="majorHAnsi"/>
                      <w:color w:val="595959" w:themeColor="text1" w:themeTint="A6"/>
                      <w:sz w:val="36"/>
                      <w:szCs w:val="110"/>
                    </w:rPr>
                    <w:alias w:val="Titre"/>
                    <w:id w:val="-1055697181"/>
                    <w:dataBinding w:prefixMappings="xmlns:ns0='http://schemas.openxmlformats.org/package/2006/metadata/core-properties' xmlns:ns1='http://purl.org/dc/elements/1.1/'" w:xpath="/ns0:coreProperties[1]/ns1:title[1]" w:storeItemID="{6C3C8BC8-F283-45AE-878A-BAB7291924A1}"/>
                    <w:text/>
                  </w:sdtPr>
                  <w:sdtEndPr/>
                  <w:sdtContent>
                    <w:r w:rsidR="00B229CE">
                      <w:rPr>
                        <w:rFonts w:asciiTheme="majorHAnsi" w:hAnsiTheme="majorHAnsi"/>
                        <w:color w:val="595959" w:themeColor="text1" w:themeTint="A6"/>
                        <w:sz w:val="36"/>
                        <w:szCs w:val="110"/>
                        <w:lang w:val="fr-FR"/>
                      </w:rPr>
                      <w:t>Plateformer 2D</w:t>
                    </w:r>
                  </w:sdtContent>
                </w:sdt>
              </w:p>
              <w:p w:rsidR="0020640A" w:rsidRPr="00B06495" w:rsidRDefault="0020640A" w:rsidP="003948A8">
                <w:pPr>
                  <w:pStyle w:val="Titre"/>
                  <w:rPr>
                    <w:sz w:val="2"/>
                  </w:rPr>
                </w:pPr>
              </w:p>
              <w:sdt>
                <w:sdtPr>
                  <w:rPr>
                    <w:color w:val="548AB7" w:themeColor="accent1" w:themeShade="BF"/>
                  </w:rPr>
                  <w:id w:val="219697527"/>
                  <w:dataBinding w:prefixMappings="xmlns:ns0='http://schemas.openxmlformats.org/package/2006/metadata/core-properties' xmlns:ns1='http://purl.org/dc/elements/1.1/'" w:xpath="/ns0:coreProperties[1]/ns1:subject[1]" w:storeItemID="{6C3C8BC8-F283-45AE-878A-BAB7291924A1}"/>
                  <w:text/>
                </w:sdtPr>
                <w:sdtEndPr/>
                <w:sdtContent>
                  <w:p w:rsidR="00681771" w:rsidRDefault="00A37A19" w:rsidP="00611E3F">
                    <w:pPr>
                      <w:pStyle w:val="Sous-titre"/>
                    </w:pPr>
                    <w:r>
                      <w:rPr>
                        <w:color w:val="548AB7" w:themeColor="accent1" w:themeShade="BF"/>
                        <w:lang w:val="fr-FR"/>
                      </w:rPr>
                      <w:t>Projet P2 – Rapport</w:t>
                    </w:r>
                  </w:p>
                </w:sdtContent>
              </w:sdt>
            </w:tc>
            <w:tc>
              <w:tcPr>
                <w:tcW w:w="3665" w:type="pct"/>
                <w:tcBorders>
                  <w:top w:val="nil"/>
                  <w:left w:val="nil"/>
                  <w:bottom w:val="nil"/>
                  <w:right w:val="nil"/>
                </w:tcBorders>
                <w:shd w:val="clear" w:color="auto" w:fill="auto"/>
                <w:tcMar>
                  <w:top w:w="432" w:type="dxa"/>
                  <w:left w:w="216" w:type="dxa"/>
                  <w:right w:w="432" w:type="dxa"/>
                </w:tcMar>
              </w:tcPr>
              <w:p w:rsidR="0020640A" w:rsidRPr="00305728" w:rsidRDefault="0020640A" w:rsidP="003948A8">
                <w:pPr>
                  <w:pStyle w:val="Sansinterligne"/>
                  <w:rPr>
                    <w:lang w:val="de-CH"/>
                  </w:rPr>
                </w:pPr>
                <w:r w:rsidRPr="0077461F">
                  <w:rPr>
                    <w:lang w:val="de-CH"/>
                  </w:rPr>
                  <w:t>Candidat</w:t>
                </w:r>
                <w:r w:rsidR="00D03713" w:rsidRPr="0077461F">
                  <w:rPr>
                    <w:lang w:val="de-CH"/>
                  </w:rPr>
                  <w:t>s</w:t>
                </w:r>
                <w:r w:rsidRPr="00305728">
                  <w:rPr>
                    <w:lang w:val="de-CH"/>
                  </w:rPr>
                  <w:t> : Malo Zollikofer</w:t>
                </w:r>
                <w:r w:rsidR="00D03713" w:rsidRPr="00305728">
                  <w:rPr>
                    <w:lang w:val="de-CH"/>
                  </w:rPr>
                  <w:t xml:space="preserve">, Luc Wunderlin, </w:t>
                </w:r>
                <w:r w:rsidR="007563DC" w:rsidRPr="00305728">
                  <w:rPr>
                    <w:lang w:val="de-CH"/>
                  </w:rPr>
                  <w:t>Loïc</w:t>
                </w:r>
                <w:r w:rsidR="00D03713" w:rsidRPr="00305728">
                  <w:rPr>
                    <w:lang w:val="de-CH"/>
                  </w:rPr>
                  <w:t xml:space="preserve"> Schwab</w:t>
                </w:r>
              </w:p>
              <w:p w:rsidR="0020640A" w:rsidRDefault="0020640A" w:rsidP="003948A8">
                <w:pPr>
                  <w:pStyle w:val="Sansinterligne"/>
                </w:pPr>
                <w:r>
                  <w:t xml:space="preserve">Classe: </w:t>
                </w:r>
                <w:r w:rsidR="00D03713">
                  <w:t>INF2 DLM_B</w:t>
                </w:r>
              </w:p>
              <w:p w:rsidR="00681771" w:rsidRDefault="00305728" w:rsidP="003948A8">
                <w:pPr>
                  <w:pStyle w:val="Sansinterligne"/>
                </w:pPr>
                <w:r>
                  <w:t>Enseignant</w:t>
                </w:r>
                <w:r w:rsidR="0020640A">
                  <w:t xml:space="preserve">: </w:t>
                </w:r>
                <w:r w:rsidR="00CF730E">
                  <w:t>Aï</w:t>
                </w:r>
                <w:r>
                  <w:t>cha Rizzo</w:t>
                </w:r>
                <w:r w:rsidR="002540E4">
                  <w:t>t</w:t>
                </w:r>
                <w:r>
                  <w:t>ti</w:t>
                </w:r>
              </w:p>
              <w:p w:rsidR="0020640A" w:rsidRDefault="00D03713" w:rsidP="003948A8">
                <w:pPr>
                  <w:pStyle w:val="Sansinterligne"/>
                </w:pPr>
                <w:r>
                  <w:t>Institution</w:t>
                </w:r>
                <w:r w:rsidR="0020640A">
                  <w:t xml:space="preserve"> : </w:t>
                </w:r>
                <w:r>
                  <w:t>HE-Arc</w:t>
                </w:r>
              </w:p>
              <w:p w:rsidR="00305728" w:rsidRDefault="0020640A" w:rsidP="003948A8">
                <w:pPr>
                  <w:pStyle w:val="Sansinterligne"/>
                </w:pPr>
                <w:r>
                  <w:t>Laboratoire :</w:t>
                </w:r>
                <w:r w:rsidR="00BC47F3">
                  <w:t xml:space="preserve"> NE</w:t>
                </w:r>
                <w:r>
                  <w:t xml:space="preserve"> </w:t>
                </w:r>
                <w:r w:rsidR="00305728">
                  <w:t>144</w:t>
                </w:r>
              </w:p>
              <w:p w:rsidR="00681771" w:rsidRDefault="00681771" w:rsidP="00D03713">
                <w:pPr>
                  <w:pStyle w:val="Sansinterligne"/>
                </w:pPr>
              </w:p>
            </w:tc>
          </w:tr>
        </w:tbl>
        <w:p w:rsidR="00DD3C9A" w:rsidRPr="00DD3C9A" w:rsidRDefault="00DD3C9A" w:rsidP="00B45977">
          <w:pPr>
            <w:pStyle w:val="En-ttedetabledesmatires"/>
            <w:numPr>
              <w:ilvl w:val="0"/>
              <w:numId w:val="0"/>
            </w:numPr>
            <w:ind w:left="432" w:hanging="432"/>
            <w:rPr>
              <w:rFonts w:eastAsiaTheme="minorHAnsi" w:cs="Times New Roman"/>
              <w:b w:val="0"/>
              <w:bCs w:val="0"/>
              <w:caps w:val="0"/>
              <w:color w:val="355D7E" w:themeColor="accent1" w:themeShade="80"/>
              <w:kern w:val="24"/>
              <w:sz w:val="52"/>
              <w:szCs w:val="52"/>
              <w:lang w:val="fr-FR"/>
              <w14:ligatures w14:val="standardContextual"/>
            </w:rPr>
          </w:pPr>
          <w:r w:rsidRPr="00DD3C9A">
            <w:rPr>
              <w:rFonts w:eastAsiaTheme="minorHAnsi" w:cs="Times New Roman"/>
              <w:b w:val="0"/>
              <w:bCs w:val="0"/>
              <w:caps w:val="0"/>
              <w:color w:val="355D7E" w:themeColor="accent1" w:themeShade="80"/>
              <w:kern w:val="24"/>
              <w:sz w:val="52"/>
              <w:szCs w:val="52"/>
              <w:lang w:val="fr-FR"/>
              <w14:ligatures w14:val="standardContextual"/>
            </w:rPr>
            <w:lastRenderedPageBreak/>
            <w:t>Abstract</w:t>
          </w:r>
        </w:p>
        <w:p w:rsidR="00083B50" w:rsidRDefault="00083B50" w:rsidP="00DD3C9A">
          <w:r>
            <w:t xml:space="preserve">Ce rapport présente la création d’un jeu en Java qui utilise Slick2D. Il s’agit d’un jeu de plateforme ou l’objectif est d’atteindre la clef dans un niveau pour passer au niveau suivant. Le jeu étant un jeu de plateforme, le joueur ainsi que tous les autres éléments du jeu sont soumis à la gravité. Le joueur est également confronté à des ennemies qu’il peut mettre hors d’état de nuire à l’aide d’une </w:t>
          </w:r>
          <w:r w:rsidR="00CE66C3">
            <w:t>arme.</w:t>
          </w:r>
        </w:p>
        <w:p w:rsidR="00DD3C9A" w:rsidRDefault="00DD3C9A" w:rsidP="00DD3C9A">
          <w:pPr>
            <w:rPr>
              <w:lang w:val="fr-FR"/>
            </w:rPr>
          </w:pPr>
          <w:r>
            <w:rPr>
              <w:lang w:val="fr-FR"/>
            </w:rPr>
            <w:br w:type="page"/>
          </w:r>
        </w:p>
        <w:sdt>
          <w:sdtPr>
            <w:rPr>
              <w:rFonts w:ascii="Segoe UI Light" w:eastAsiaTheme="minorHAnsi" w:hAnsi="Segoe UI Light" w:cs="Times New Roman"/>
              <w:b w:val="0"/>
              <w:bCs w:val="0"/>
              <w:caps w:val="0"/>
              <w:color w:val="auto"/>
              <w:kern w:val="24"/>
              <w:sz w:val="25"/>
              <w:szCs w:val="20"/>
              <w:lang w:val="fr-FR"/>
              <w14:ligatures w14:val="standardContextual"/>
            </w:rPr>
            <w:id w:val="512879518"/>
            <w:docPartObj>
              <w:docPartGallery w:val="Table of Contents"/>
              <w:docPartUnique/>
            </w:docPartObj>
          </w:sdtPr>
          <w:sdtEndPr/>
          <w:sdtContent>
            <w:p w:rsidR="003948A8" w:rsidRPr="00B45977" w:rsidRDefault="003948A8" w:rsidP="00B45977">
              <w:pPr>
                <w:pStyle w:val="En-ttedetabledesmatires"/>
                <w:numPr>
                  <w:ilvl w:val="0"/>
                  <w:numId w:val="0"/>
                </w:numPr>
                <w:ind w:left="432" w:hanging="432"/>
              </w:pPr>
              <w:r w:rsidRPr="00B45977">
                <w:t>Table des matières</w:t>
              </w:r>
            </w:p>
            <w:p w:rsidR="00255078" w:rsidRDefault="00610A3A">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r>
                <w:fldChar w:fldCharType="begin"/>
              </w:r>
              <w:r>
                <w:instrText xml:space="preserve"> TOC \o "1-3" \h \z \u </w:instrText>
              </w:r>
              <w:r>
                <w:fldChar w:fldCharType="separate"/>
              </w:r>
              <w:hyperlink w:anchor="_Toc452990969" w:history="1">
                <w:r w:rsidR="00255078" w:rsidRPr="007464DC">
                  <w:rPr>
                    <w:rStyle w:val="Lienhypertexte"/>
                    <w:noProof/>
                  </w:rPr>
                  <w:t>1.</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Introduction</w:t>
                </w:r>
                <w:r w:rsidR="00255078">
                  <w:rPr>
                    <w:noProof/>
                    <w:webHidden/>
                  </w:rPr>
                  <w:tab/>
                </w:r>
                <w:r w:rsidR="00255078">
                  <w:rPr>
                    <w:noProof/>
                    <w:webHidden/>
                  </w:rPr>
                  <w:fldChar w:fldCharType="begin"/>
                </w:r>
                <w:r w:rsidR="00255078">
                  <w:rPr>
                    <w:noProof/>
                    <w:webHidden/>
                  </w:rPr>
                  <w:instrText xml:space="preserve"> PAGEREF _Toc452990969 \h </w:instrText>
                </w:r>
                <w:r w:rsidR="00255078">
                  <w:rPr>
                    <w:noProof/>
                    <w:webHidden/>
                  </w:rPr>
                </w:r>
                <w:r w:rsidR="00255078">
                  <w:rPr>
                    <w:noProof/>
                    <w:webHidden/>
                  </w:rPr>
                  <w:fldChar w:fldCharType="separate"/>
                </w:r>
                <w:r w:rsidR="00255078">
                  <w:rPr>
                    <w:noProof/>
                    <w:webHidden/>
                  </w:rPr>
                  <w:t>3</w:t>
                </w:r>
                <w:r w:rsidR="00255078">
                  <w:rPr>
                    <w:noProof/>
                    <w:webHidden/>
                  </w:rPr>
                  <w:fldChar w:fldCharType="end"/>
                </w:r>
              </w:hyperlink>
            </w:p>
            <w:p w:rsidR="00255078" w:rsidRDefault="0002009A">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hyperlink w:anchor="_Toc452990970" w:history="1">
                <w:r w:rsidR="00255078" w:rsidRPr="007464DC">
                  <w:rPr>
                    <w:rStyle w:val="Lienhypertexte"/>
                    <w:noProof/>
                  </w:rPr>
                  <w:t>2.</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Planification</w:t>
                </w:r>
                <w:r w:rsidR="00255078">
                  <w:rPr>
                    <w:noProof/>
                    <w:webHidden/>
                  </w:rPr>
                  <w:tab/>
                </w:r>
                <w:r w:rsidR="00255078">
                  <w:rPr>
                    <w:noProof/>
                    <w:webHidden/>
                  </w:rPr>
                  <w:fldChar w:fldCharType="begin"/>
                </w:r>
                <w:r w:rsidR="00255078">
                  <w:rPr>
                    <w:noProof/>
                    <w:webHidden/>
                  </w:rPr>
                  <w:instrText xml:space="preserve"> PAGEREF _Toc452990970 \h </w:instrText>
                </w:r>
                <w:r w:rsidR="00255078">
                  <w:rPr>
                    <w:noProof/>
                    <w:webHidden/>
                  </w:rPr>
                </w:r>
                <w:r w:rsidR="00255078">
                  <w:rPr>
                    <w:noProof/>
                    <w:webHidden/>
                  </w:rPr>
                  <w:fldChar w:fldCharType="separate"/>
                </w:r>
                <w:r w:rsidR="00255078">
                  <w:rPr>
                    <w:noProof/>
                    <w:webHidden/>
                  </w:rPr>
                  <w:t>4</w:t>
                </w:r>
                <w:r w:rsidR="00255078">
                  <w:rPr>
                    <w:noProof/>
                    <w:webHidden/>
                  </w:rPr>
                  <w:fldChar w:fldCharType="end"/>
                </w:r>
              </w:hyperlink>
            </w:p>
            <w:p w:rsidR="00255078" w:rsidRDefault="0002009A">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hyperlink w:anchor="_Toc452990971" w:history="1">
                <w:r w:rsidR="00255078" w:rsidRPr="007464DC">
                  <w:rPr>
                    <w:rStyle w:val="Lienhypertexte"/>
                    <w:noProof/>
                  </w:rPr>
                  <w:t>3.</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Slick</w:t>
                </w:r>
                <w:r w:rsidR="00255078">
                  <w:rPr>
                    <w:noProof/>
                    <w:webHidden/>
                  </w:rPr>
                  <w:tab/>
                </w:r>
                <w:r w:rsidR="00255078">
                  <w:rPr>
                    <w:noProof/>
                    <w:webHidden/>
                  </w:rPr>
                  <w:fldChar w:fldCharType="begin"/>
                </w:r>
                <w:r w:rsidR="00255078">
                  <w:rPr>
                    <w:noProof/>
                    <w:webHidden/>
                  </w:rPr>
                  <w:instrText xml:space="preserve"> PAGEREF _Toc452990971 \h </w:instrText>
                </w:r>
                <w:r w:rsidR="00255078">
                  <w:rPr>
                    <w:noProof/>
                    <w:webHidden/>
                  </w:rPr>
                </w:r>
                <w:r w:rsidR="00255078">
                  <w:rPr>
                    <w:noProof/>
                    <w:webHidden/>
                  </w:rPr>
                  <w:fldChar w:fldCharType="separate"/>
                </w:r>
                <w:r w:rsidR="00255078">
                  <w:rPr>
                    <w:noProof/>
                    <w:webHidden/>
                  </w:rPr>
                  <w:t>5</w:t>
                </w:r>
                <w:r w:rsidR="00255078">
                  <w:rPr>
                    <w:noProof/>
                    <w:webHidden/>
                  </w:rPr>
                  <w:fldChar w:fldCharType="end"/>
                </w:r>
              </w:hyperlink>
            </w:p>
            <w:p w:rsidR="00255078" w:rsidRDefault="0002009A">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hyperlink w:anchor="_Toc452990972" w:history="1">
                <w:r w:rsidR="00255078" w:rsidRPr="007464DC">
                  <w:rPr>
                    <w:rStyle w:val="Lienhypertexte"/>
                    <w:noProof/>
                  </w:rPr>
                  <w:t>4.</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Mise en place de l’IDE</w:t>
                </w:r>
                <w:r w:rsidR="00255078">
                  <w:rPr>
                    <w:noProof/>
                    <w:webHidden/>
                  </w:rPr>
                  <w:tab/>
                </w:r>
                <w:r w:rsidR="00255078">
                  <w:rPr>
                    <w:noProof/>
                    <w:webHidden/>
                  </w:rPr>
                  <w:fldChar w:fldCharType="begin"/>
                </w:r>
                <w:r w:rsidR="00255078">
                  <w:rPr>
                    <w:noProof/>
                    <w:webHidden/>
                  </w:rPr>
                  <w:instrText xml:space="preserve"> PAGEREF _Toc452990972 \h </w:instrText>
                </w:r>
                <w:r w:rsidR="00255078">
                  <w:rPr>
                    <w:noProof/>
                    <w:webHidden/>
                  </w:rPr>
                </w:r>
                <w:r w:rsidR="00255078">
                  <w:rPr>
                    <w:noProof/>
                    <w:webHidden/>
                  </w:rPr>
                  <w:fldChar w:fldCharType="separate"/>
                </w:r>
                <w:r w:rsidR="00255078">
                  <w:rPr>
                    <w:noProof/>
                    <w:webHidden/>
                  </w:rPr>
                  <w:t>6</w:t>
                </w:r>
                <w:r w:rsidR="00255078">
                  <w:rPr>
                    <w:noProof/>
                    <w:webHidden/>
                  </w:rPr>
                  <w:fldChar w:fldCharType="end"/>
                </w:r>
              </w:hyperlink>
            </w:p>
            <w:p w:rsidR="00255078" w:rsidRDefault="0002009A">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hyperlink w:anchor="_Toc452990973" w:history="1">
                <w:r w:rsidR="00255078" w:rsidRPr="007464DC">
                  <w:rPr>
                    <w:rStyle w:val="Lienhypertexte"/>
                    <w:noProof/>
                  </w:rPr>
                  <w:t>5.</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Analyse</w:t>
                </w:r>
                <w:r w:rsidR="00255078">
                  <w:rPr>
                    <w:noProof/>
                    <w:webHidden/>
                  </w:rPr>
                  <w:tab/>
                </w:r>
                <w:r w:rsidR="00255078">
                  <w:rPr>
                    <w:noProof/>
                    <w:webHidden/>
                  </w:rPr>
                  <w:fldChar w:fldCharType="begin"/>
                </w:r>
                <w:r w:rsidR="00255078">
                  <w:rPr>
                    <w:noProof/>
                    <w:webHidden/>
                  </w:rPr>
                  <w:instrText xml:space="preserve"> PAGEREF _Toc452990973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52990974" w:history="1">
                <w:r w:rsidR="00255078" w:rsidRPr="007464DC">
                  <w:rPr>
                    <w:rStyle w:val="Lienhypertexte"/>
                    <w:noProof/>
                  </w:rPr>
                  <w:t>5.1</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Structure</w:t>
                </w:r>
                <w:r w:rsidR="00255078">
                  <w:rPr>
                    <w:noProof/>
                    <w:webHidden/>
                  </w:rPr>
                  <w:tab/>
                </w:r>
                <w:r w:rsidR="00255078">
                  <w:rPr>
                    <w:noProof/>
                    <w:webHidden/>
                  </w:rPr>
                  <w:fldChar w:fldCharType="begin"/>
                </w:r>
                <w:r w:rsidR="00255078">
                  <w:rPr>
                    <w:noProof/>
                    <w:webHidden/>
                  </w:rPr>
                  <w:instrText xml:space="preserve"> PAGEREF _Toc452990974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3"/>
                <w:tabs>
                  <w:tab w:val="left" w:pos="1008"/>
                </w:tabs>
                <w:rPr>
                  <w:rFonts w:asciiTheme="minorHAnsi" w:eastAsiaTheme="minorEastAsia" w:hAnsiTheme="minorHAnsi" w:cstheme="minorBidi"/>
                  <w:noProof/>
                  <w:kern w:val="0"/>
                  <w:sz w:val="22"/>
                  <w:szCs w:val="22"/>
                  <w:lang w:val="fr-FR" w:eastAsia="fr-FR"/>
                  <w14:ligatures w14:val="none"/>
                </w:rPr>
              </w:pPr>
              <w:hyperlink w:anchor="_Toc452990975" w:history="1">
                <w:r w:rsidR="00255078" w:rsidRPr="007464DC">
                  <w:rPr>
                    <w:rStyle w:val="Lienhypertexte"/>
                    <w:noProof/>
                  </w:rPr>
                  <w:t>5.1.1</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State</w:t>
                </w:r>
                <w:r w:rsidR="00255078">
                  <w:rPr>
                    <w:noProof/>
                    <w:webHidden/>
                  </w:rPr>
                  <w:tab/>
                </w:r>
                <w:r w:rsidR="00255078">
                  <w:rPr>
                    <w:noProof/>
                    <w:webHidden/>
                  </w:rPr>
                  <w:fldChar w:fldCharType="begin"/>
                </w:r>
                <w:r w:rsidR="00255078">
                  <w:rPr>
                    <w:noProof/>
                    <w:webHidden/>
                  </w:rPr>
                  <w:instrText xml:space="preserve"> PAGEREF _Toc452990975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3"/>
                <w:tabs>
                  <w:tab w:val="left" w:pos="1008"/>
                </w:tabs>
                <w:rPr>
                  <w:rFonts w:asciiTheme="minorHAnsi" w:eastAsiaTheme="minorEastAsia" w:hAnsiTheme="minorHAnsi" w:cstheme="minorBidi"/>
                  <w:noProof/>
                  <w:kern w:val="0"/>
                  <w:sz w:val="22"/>
                  <w:szCs w:val="22"/>
                  <w:lang w:val="fr-FR" w:eastAsia="fr-FR"/>
                  <w14:ligatures w14:val="none"/>
                </w:rPr>
              </w:pPr>
              <w:hyperlink w:anchor="_Toc452990976" w:history="1">
                <w:r w:rsidR="00255078" w:rsidRPr="007464DC">
                  <w:rPr>
                    <w:rStyle w:val="Lienhypertexte"/>
                    <w:noProof/>
                  </w:rPr>
                  <w:t>5.1.2</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LevelObject</w:t>
                </w:r>
                <w:r w:rsidR="00255078">
                  <w:rPr>
                    <w:noProof/>
                    <w:webHidden/>
                  </w:rPr>
                  <w:tab/>
                </w:r>
                <w:r w:rsidR="00255078">
                  <w:rPr>
                    <w:noProof/>
                    <w:webHidden/>
                  </w:rPr>
                  <w:fldChar w:fldCharType="begin"/>
                </w:r>
                <w:r w:rsidR="00255078">
                  <w:rPr>
                    <w:noProof/>
                    <w:webHidden/>
                  </w:rPr>
                  <w:instrText xml:space="preserve"> PAGEREF _Toc452990976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3"/>
                <w:tabs>
                  <w:tab w:val="left" w:pos="1008"/>
                </w:tabs>
                <w:rPr>
                  <w:rFonts w:asciiTheme="minorHAnsi" w:eastAsiaTheme="minorEastAsia" w:hAnsiTheme="minorHAnsi" w:cstheme="minorBidi"/>
                  <w:noProof/>
                  <w:kern w:val="0"/>
                  <w:sz w:val="22"/>
                  <w:szCs w:val="22"/>
                  <w:lang w:val="fr-FR" w:eastAsia="fr-FR"/>
                  <w14:ligatures w14:val="none"/>
                </w:rPr>
              </w:pPr>
              <w:hyperlink w:anchor="_Toc452990977" w:history="1">
                <w:r w:rsidR="00255078" w:rsidRPr="007464DC">
                  <w:rPr>
                    <w:rStyle w:val="Lienhypertexte"/>
                    <w:noProof/>
                  </w:rPr>
                  <w:t>5.1.3</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Level</w:t>
                </w:r>
                <w:r w:rsidR="00255078">
                  <w:rPr>
                    <w:noProof/>
                    <w:webHidden/>
                  </w:rPr>
                  <w:tab/>
                </w:r>
                <w:r w:rsidR="00255078">
                  <w:rPr>
                    <w:noProof/>
                    <w:webHidden/>
                  </w:rPr>
                  <w:fldChar w:fldCharType="begin"/>
                </w:r>
                <w:r w:rsidR="00255078">
                  <w:rPr>
                    <w:noProof/>
                    <w:webHidden/>
                  </w:rPr>
                  <w:instrText xml:space="preserve"> PAGEREF _Toc452990977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3"/>
                <w:tabs>
                  <w:tab w:val="left" w:pos="1008"/>
                </w:tabs>
                <w:rPr>
                  <w:rFonts w:asciiTheme="minorHAnsi" w:eastAsiaTheme="minorEastAsia" w:hAnsiTheme="minorHAnsi" w:cstheme="minorBidi"/>
                  <w:noProof/>
                  <w:kern w:val="0"/>
                  <w:sz w:val="22"/>
                  <w:szCs w:val="22"/>
                  <w:lang w:val="fr-FR" w:eastAsia="fr-FR"/>
                  <w14:ligatures w14:val="none"/>
                </w:rPr>
              </w:pPr>
              <w:hyperlink w:anchor="_Toc452990978" w:history="1">
                <w:r w:rsidR="00255078" w:rsidRPr="007464DC">
                  <w:rPr>
                    <w:rStyle w:val="Lienhypertexte"/>
                    <w:noProof/>
                  </w:rPr>
                  <w:t>5.1.4</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Controller</w:t>
                </w:r>
                <w:r w:rsidR="00255078">
                  <w:rPr>
                    <w:noProof/>
                    <w:webHidden/>
                  </w:rPr>
                  <w:tab/>
                </w:r>
                <w:r w:rsidR="00255078">
                  <w:rPr>
                    <w:noProof/>
                    <w:webHidden/>
                  </w:rPr>
                  <w:fldChar w:fldCharType="begin"/>
                </w:r>
                <w:r w:rsidR="00255078">
                  <w:rPr>
                    <w:noProof/>
                    <w:webHidden/>
                  </w:rPr>
                  <w:instrText xml:space="preserve"> PAGEREF _Toc452990978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52990979" w:history="1">
                <w:r w:rsidR="00255078" w:rsidRPr="007464DC">
                  <w:rPr>
                    <w:rStyle w:val="Lienhypertexte"/>
                    <w:noProof/>
                  </w:rPr>
                  <w:t>5.2</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Graphisme et bande son</w:t>
                </w:r>
                <w:r w:rsidR="00255078">
                  <w:rPr>
                    <w:noProof/>
                    <w:webHidden/>
                  </w:rPr>
                  <w:tab/>
                </w:r>
                <w:r w:rsidR="00255078">
                  <w:rPr>
                    <w:noProof/>
                    <w:webHidden/>
                  </w:rPr>
                  <w:fldChar w:fldCharType="begin"/>
                </w:r>
                <w:r w:rsidR="00255078">
                  <w:rPr>
                    <w:noProof/>
                    <w:webHidden/>
                  </w:rPr>
                  <w:instrText xml:space="preserve"> PAGEREF _Toc452990979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3"/>
                <w:tabs>
                  <w:tab w:val="left" w:pos="1008"/>
                </w:tabs>
                <w:rPr>
                  <w:rFonts w:asciiTheme="minorHAnsi" w:eastAsiaTheme="minorEastAsia" w:hAnsiTheme="minorHAnsi" w:cstheme="minorBidi"/>
                  <w:noProof/>
                  <w:kern w:val="0"/>
                  <w:sz w:val="22"/>
                  <w:szCs w:val="22"/>
                  <w:lang w:val="fr-FR" w:eastAsia="fr-FR"/>
                  <w14:ligatures w14:val="none"/>
                </w:rPr>
              </w:pPr>
              <w:hyperlink w:anchor="_Toc452990980" w:history="1">
                <w:r w:rsidR="00255078" w:rsidRPr="007464DC">
                  <w:rPr>
                    <w:rStyle w:val="Lienhypertexte"/>
                    <w:noProof/>
                  </w:rPr>
                  <w:t>5.2.1</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Tiled</w:t>
                </w:r>
                <w:r w:rsidR="00255078">
                  <w:rPr>
                    <w:noProof/>
                    <w:webHidden/>
                  </w:rPr>
                  <w:tab/>
                </w:r>
                <w:r w:rsidR="00255078">
                  <w:rPr>
                    <w:noProof/>
                    <w:webHidden/>
                  </w:rPr>
                  <w:fldChar w:fldCharType="begin"/>
                </w:r>
                <w:r w:rsidR="00255078">
                  <w:rPr>
                    <w:noProof/>
                    <w:webHidden/>
                  </w:rPr>
                  <w:instrText xml:space="preserve"> PAGEREF _Toc452990980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52990981" w:history="1">
                <w:r w:rsidR="00255078" w:rsidRPr="007464DC">
                  <w:rPr>
                    <w:rStyle w:val="Lienhypertexte"/>
                    <w:noProof/>
                  </w:rPr>
                  <w:t>5.3</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Contrôle des personnages</w:t>
                </w:r>
                <w:r w:rsidR="00255078">
                  <w:rPr>
                    <w:noProof/>
                    <w:webHidden/>
                  </w:rPr>
                  <w:tab/>
                </w:r>
                <w:r w:rsidR="00255078">
                  <w:rPr>
                    <w:noProof/>
                    <w:webHidden/>
                  </w:rPr>
                  <w:fldChar w:fldCharType="begin"/>
                </w:r>
                <w:r w:rsidR="00255078">
                  <w:rPr>
                    <w:noProof/>
                    <w:webHidden/>
                  </w:rPr>
                  <w:instrText xml:space="preserve"> PAGEREF _Toc452990981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3"/>
                <w:tabs>
                  <w:tab w:val="left" w:pos="1008"/>
                </w:tabs>
                <w:rPr>
                  <w:rFonts w:asciiTheme="minorHAnsi" w:eastAsiaTheme="minorEastAsia" w:hAnsiTheme="minorHAnsi" w:cstheme="minorBidi"/>
                  <w:noProof/>
                  <w:kern w:val="0"/>
                  <w:sz w:val="22"/>
                  <w:szCs w:val="22"/>
                  <w:lang w:val="fr-FR" w:eastAsia="fr-FR"/>
                  <w14:ligatures w14:val="none"/>
                </w:rPr>
              </w:pPr>
              <w:hyperlink w:anchor="_Toc452990982" w:history="1">
                <w:r w:rsidR="00255078" w:rsidRPr="007464DC">
                  <w:rPr>
                    <w:rStyle w:val="Lienhypertexte"/>
                    <w:noProof/>
                  </w:rPr>
                  <w:t>5.3.1</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Clavier / Souris</w:t>
                </w:r>
                <w:r w:rsidR="00255078">
                  <w:rPr>
                    <w:noProof/>
                    <w:webHidden/>
                  </w:rPr>
                  <w:tab/>
                </w:r>
                <w:r w:rsidR="00255078">
                  <w:rPr>
                    <w:noProof/>
                    <w:webHidden/>
                  </w:rPr>
                  <w:fldChar w:fldCharType="begin"/>
                </w:r>
                <w:r w:rsidR="00255078">
                  <w:rPr>
                    <w:noProof/>
                    <w:webHidden/>
                  </w:rPr>
                  <w:instrText xml:space="preserve"> PAGEREF _Toc452990982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3"/>
                <w:tabs>
                  <w:tab w:val="left" w:pos="1008"/>
                </w:tabs>
                <w:rPr>
                  <w:rFonts w:asciiTheme="minorHAnsi" w:eastAsiaTheme="minorEastAsia" w:hAnsiTheme="minorHAnsi" w:cstheme="minorBidi"/>
                  <w:noProof/>
                  <w:kern w:val="0"/>
                  <w:sz w:val="22"/>
                  <w:szCs w:val="22"/>
                  <w:lang w:val="fr-FR" w:eastAsia="fr-FR"/>
                  <w14:ligatures w14:val="none"/>
                </w:rPr>
              </w:pPr>
              <w:hyperlink w:anchor="_Toc452990983" w:history="1">
                <w:r w:rsidR="00255078" w:rsidRPr="007464DC">
                  <w:rPr>
                    <w:rStyle w:val="Lienhypertexte"/>
                    <w:noProof/>
                  </w:rPr>
                  <w:t>5.3.2</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Manette</w:t>
                </w:r>
                <w:r w:rsidR="00255078">
                  <w:rPr>
                    <w:noProof/>
                    <w:webHidden/>
                  </w:rPr>
                  <w:tab/>
                </w:r>
                <w:r w:rsidR="00255078">
                  <w:rPr>
                    <w:noProof/>
                    <w:webHidden/>
                  </w:rPr>
                  <w:fldChar w:fldCharType="begin"/>
                </w:r>
                <w:r w:rsidR="00255078">
                  <w:rPr>
                    <w:noProof/>
                    <w:webHidden/>
                  </w:rPr>
                  <w:instrText xml:space="preserve"> PAGEREF _Toc452990983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52990984" w:history="1">
                <w:r w:rsidR="00255078" w:rsidRPr="007464DC">
                  <w:rPr>
                    <w:rStyle w:val="Lienhypertexte"/>
                    <w:noProof/>
                  </w:rPr>
                  <w:t>5.4</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Physique</w:t>
                </w:r>
                <w:r w:rsidR="00255078">
                  <w:rPr>
                    <w:noProof/>
                    <w:webHidden/>
                  </w:rPr>
                  <w:tab/>
                </w:r>
                <w:r w:rsidR="00255078">
                  <w:rPr>
                    <w:noProof/>
                    <w:webHidden/>
                  </w:rPr>
                  <w:fldChar w:fldCharType="begin"/>
                </w:r>
                <w:r w:rsidR="00255078">
                  <w:rPr>
                    <w:noProof/>
                    <w:webHidden/>
                  </w:rPr>
                  <w:instrText xml:space="preserve"> PAGEREF _Toc452990984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3"/>
                <w:tabs>
                  <w:tab w:val="left" w:pos="1008"/>
                </w:tabs>
                <w:rPr>
                  <w:rFonts w:asciiTheme="minorHAnsi" w:eastAsiaTheme="minorEastAsia" w:hAnsiTheme="minorHAnsi" w:cstheme="minorBidi"/>
                  <w:noProof/>
                  <w:kern w:val="0"/>
                  <w:sz w:val="22"/>
                  <w:szCs w:val="22"/>
                  <w:lang w:val="fr-FR" w:eastAsia="fr-FR"/>
                  <w14:ligatures w14:val="none"/>
                </w:rPr>
              </w:pPr>
              <w:hyperlink w:anchor="_Toc452990985" w:history="1">
                <w:r w:rsidR="00255078" w:rsidRPr="007464DC">
                  <w:rPr>
                    <w:rStyle w:val="Lienhypertexte"/>
                    <w:noProof/>
                  </w:rPr>
                  <w:t>5.4.1</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Applications des forces et vitesses</w:t>
                </w:r>
                <w:r w:rsidR="00255078">
                  <w:rPr>
                    <w:noProof/>
                    <w:webHidden/>
                  </w:rPr>
                  <w:tab/>
                </w:r>
                <w:r w:rsidR="00255078">
                  <w:rPr>
                    <w:noProof/>
                    <w:webHidden/>
                  </w:rPr>
                  <w:fldChar w:fldCharType="begin"/>
                </w:r>
                <w:r w:rsidR="00255078">
                  <w:rPr>
                    <w:noProof/>
                    <w:webHidden/>
                  </w:rPr>
                  <w:instrText xml:space="preserve"> PAGEREF _Toc452990985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3"/>
                <w:tabs>
                  <w:tab w:val="left" w:pos="1152"/>
                </w:tabs>
                <w:rPr>
                  <w:rFonts w:asciiTheme="minorHAnsi" w:eastAsiaTheme="minorEastAsia" w:hAnsiTheme="minorHAnsi" w:cstheme="minorBidi"/>
                  <w:noProof/>
                  <w:kern w:val="0"/>
                  <w:sz w:val="22"/>
                  <w:szCs w:val="22"/>
                  <w:lang w:val="fr-FR" w:eastAsia="fr-FR"/>
                  <w14:ligatures w14:val="none"/>
                </w:rPr>
              </w:pPr>
              <w:hyperlink w:anchor="_Toc452990986" w:history="1">
                <w:r w:rsidR="00255078" w:rsidRPr="007464DC">
                  <w:rPr>
                    <w:rStyle w:val="Lienhypertexte"/>
                    <w:noProof/>
                  </w:rPr>
                  <w:t>5.4.2</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Gestion des collisions</w:t>
                </w:r>
                <w:r w:rsidR="00255078">
                  <w:rPr>
                    <w:noProof/>
                    <w:webHidden/>
                  </w:rPr>
                  <w:tab/>
                </w:r>
                <w:r w:rsidR="00255078">
                  <w:rPr>
                    <w:noProof/>
                    <w:webHidden/>
                  </w:rPr>
                  <w:fldChar w:fldCharType="begin"/>
                </w:r>
                <w:r w:rsidR="00255078">
                  <w:rPr>
                    <w:noProof/>
                    <w:webHidden/>
                  </w:rPr>
                  <w:instrText xml:space="preserve"> PAGEREF _Toc452990986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52990987" w:history="1">
                <w:r w:rsidR="00255078" w:rsidRPr="007464DC">
                  <w:rPr>
                    <w:rStyle w:val="Lienhypertexte"/>
                    <w:noProof/>
                  </w:rPr>
                  <w:t>5.5</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Menu</w:t>
                </w:r>
                <w:r w:rsidR="00255078">
                  <w:rPr>
                    <w:noProof/>
                    <w:webHidden/>
                  </w:rPr>
                  <w:tab/>
                </w:r>
                <w:r w:rsidR="00255078">
                  <w:rPr>
                    <w:noProof/>
                    <w:webHidden/>
                  </w:rPr>
                  <w:fldChar w:fldCharType="begin"/>
                </w:r>
                <w:r w:rsidR="00255078">
                  <w:rPr>
                    <w:noProof/>
                    <w:webHidden/>
                  </w:rPr>
                  <w:instrText xml:space="preserve"> PAGEREF _Toc452990987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52990988" w:history="1">
                <w:r w:rsidR="00255078" w:rsidRPr="007464DC">
                  <w:rPr>
                    <w:rStyle w:val="Lienhypertexte"/>
                    <w:noProof/>
                  </w:rPr>
                  <w:t>5.6</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HUD</w:t>
                </w:r>
                <w:r w:rsidR="00255078">
                  <w:rPr>
                    <w:noProof/>
                    <w:webHidden/>
                  </w:rPr>
                  <w:tab/>
                </w:r>
                <w:r w:rsidR="00255078">
                  <w:rPr>
                    <w:noProof/>
                    <w:webHidden/>
                  </w:rPr>
                  <w:fldChar w:fldCharType="begin"/>
                </w:r>
                <w:r w:rsidR="00255078">
                  <w:rPr>
                    <w:noProof/>
                    <w:webHidden/>
                  </w:rPr>
                  <w:instrText xml:space="preserve"> PAGEREF _Toc452990988 \h </w:instrText>
                </w:r>
                <w:r w:rsidR="00255078">
                  <w:rPr>
                    <w:noProof/>
                    <w:webHidden/>
                  </w:rPr>
                </w:r>
                <w:r w:rsidR="00255078">
                  <w:rPr>
                    <w:noProof/>
                    <w:webHidden/>
                  </w:rPr>
                  <w:fldChar w:fldCharType="separate"/>
                </w:r>
                <w:r w:rsidR="00255078">
                  <w:rPr>
                    <w:noProof/>
                    <w:webHidden/>
                  </w:rPr>
                  <w:t>7</w:t>
                </w:r>
                <w:r w:rsidR="00255078">
                  <w:rPr>
                    <w:noProof/>
                    <w:webHidden/>
                  </w:rPr>
                  <w:fldChar w:fldCharType="end"/>
                </w:r>
              </w:hyperlink>
            </w:p>
            <w:p w:rsidR="00255078" w:rsidRDefault="0002009A">
              <w:pPr>
                <w:pStyle w:val="TM2"/>
                <w:tabs>
                  <w:tab w:val="left" w:pos="720"/>
                </w:tabs>
                <w:rPr>
                  <w:rFonts w:asciiTheme="minorHAnsi" w:eastAsiaTheme="minorEastAsia" w:hAnsiTheme="minorHAnsi" w:cstheme="minorBidi"/>
                  <w:noProof/>
                  <w:kern w:val="0"/>
                  <w:sz w:val="22"/>
                  <w:szCs w:val="22"/>
                  <w:lang w:val="fr-FR" w:eastAsia="fr-FR"/>
                  <w14:ligatures w14:val="none"/>
                </w:rPr>
              </w:pPr>
              <w:hyperlink w:anchor="_Toc452990989" w:history="1">
                <w:r w:rsidR="00255078" w:rsidRPr="007464DC">
                  <w:rPr>
                    <w:rStyle w:val="Lienhypertexte"/>
                    <w:noProof/>
                  </w:rPr>
                  <w:t>5.7</w:t>
                </w:r>
                <w:r w:rsidR="00255078">
                  <w:rPr>
                    <w:rFonts w:asciiTheme="minorHAnsi" w:eastAsiaTheme="minorEastAsia" w:hAnsiTheme="minorHAnsi" w:cstheme="minorBidi"/>
                    <w:noProof/>
                    <w:kern w:val="0"/>
                    <w:sz w:val="22"/>
                    <w:szCs w:val="22"/>
                    <w:lang w:val="fr-FR" w:eastAsia="fr-FR"/>
                    <w14:ligatures w14:val="none"/>
                  </w:rPr>
                  <w:tab/>
                </w:r>
                <w:r w:rsidR="00255078" w:rsidRPr="007464DC">
                  <w:rPr>
                    <w:rStyle w:val="Lienhypertexte"/>
                    <w:noProof/>
                  </w:rPr>
                  <w:t>Résolution</w:t>
                </w:r>
                <w:r w:rsidR="00255078">
                  <w:rPr>
                    <w:noProof/>
                    <w:webHidden/>
                  </w:rPr>
                  <w:tab/>
                </w:r>
                <w:r w:rsidR="00255078">
                  <w:rPr>
                    <w:noProof/>
                    <w:webHidden/>
                  </w:rPr>
                  <w:fldChar w:fldCharType="begin"/>
                </w:r>
                <w:r w:rsidR="00255078">
                  <w:rPr>
                    <w:noProof/>
                    <w:webHidden/>
                  </w:rPr>
                  <w:instrText xml:space="preserve"> PAGEREF _Toc452990989 \h </w:instrText>
                </w:r>
                <w:r w:rsidR="00255078">
                  <w:rPr>
                    <w:noProof/>
                    <w:webHidden/>
                  </w:rPr>
                </w:r>
                <w:r w:rsidR="00255078">
                  <w:rPr>
                    <w:noProof/>
                    <w:webHidden/>
                  </w:rPr>
                  <w:fldChar w:fldCharType="separate"/>
                </w:r>
                <w:r w:rsidR="00255078">
                  <w:rPr>
                    <w:noProof/>
                    <w:webHidden/>
                  </w:rPr>
                  <w:t>8</w:t>
                </w:r>
                <w:r w:rsidR="00255078">
                  <w:rPr>
                    <w:noProof/>
                    <w:webHidden/>
                  </w:rPr>
                  <w:fldChar w:fldCharType="end"/>
                </w:r>
              </w:hyperlink>
            </w:p>
            <w:p w:rsidR="00255078" w:rsidRDefault="0002009A">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hyperlink w:anchor="_Toc452990990" w:history="1">
                <w:r w:rsidR="00255078" w:rsidRPr="007464DC">
                  <w:rPr>
                    <w:rStyle w:val="Lienhypertexte"/>
                    <w:noProof/>
                  </w:rPr>
                  <w:t>6.</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Protocole de test</w:t>
                </w:r>
                <w:r w:rsidR="00255078">
                  <w:rPr>
                    <w:noProof/>
                    <w:webHidden/>
                  </w:rPr>
                  <w:tab/>
                </w:r>
                <w:r w:rsidR="00255078">
                  <w:rPr>
                    <w:noProof/>
                    <w:webHidden/>
                  </w:rPr>
                  <w:fldChar w:fldCharType="begin"/>
                </w:r>
                <w:r w:rsidR="00255078">
                  <w:rPr>
                    <w:noProof/>
                    <w:webHidden/>
                  </w:rPr>
                  <w:instrText xml:space="preserve"> PAGEREF _Toc452990990 \h </w:instrText>
                </w:r>
                <w:r w:rsidR="00255078">
                  <w:rPr>
                    <w:noProof/>
                    <w:webHidden/>
                  </w:rPr>
                </w:r>
                <w:r w:rsidR="00255078">
                  <w:rPr>
                    <w:noProof/>
                    <w:webHidden/>
                  </w:rPr>
                  <w:fldChar w:fldCharType="separate"/>
                </w:r>
                <w:r w:rsidR="00255078">
                  <w:rPr>
                    <w:noProof/>
                    <w:webHidden/>
                  </w:rPr>
                  <w:t>9</w:t>
                </w:r>
                <w:r w:rsidR="00255078">
                  <w:rPr>
                    <w:noProof/>
                    <w:webHidden/>
                  </w:rPr>
                  <w:fldChar w:fldCharType="end"/>
                </w:r>
              </w:hyperlink>
            </w:p>
            <w:p w:rsidR="00255078" w:rsidRDefault="0002009A">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hyperlink w:anchor="_Toc452990991" w:history="1">
                <w:r w:rsidR="00255078" w:rsidRPr="007464DC">
                  <w:rPr>
                    <w:rStyle w:val="Lienhypertexte"/>
                    <w:noProof/>
                  </w:rPr>
                  <w:t>7.</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Bug connu</w:t>
                </w:r>
                <w:r w:rsidR="00255078">
                  <w:rPr>
                    <w:noProof/>
                    <w:webHidden/>
                  </w:rPr>
                  <w:tab/>
                </w:r>
                <w:r w:rsidR="00255078">
                  <w:rPr>
                    <w:noProof/>
                    <w:webHidden/>
                  </w:rPr>
                  <w:fldChar w:fldCharType="begin"/>
                </w:r>
                <w:r w:rsidR="00255078">
                  <w:rPr>
                    <w:noProof/>
                    <w:webHidden/>
                  </w:rPr>
                  <w:instrText xml:space="preserve"> PAGEREF _Toc452990991 \h </w:instrText>
                </w:r>
                <w:r w:rsidR="00255078">
                  <w:rPr>
                    <w:noProof/>
                    <w:webHidden/>
                  </w:rPr>
                </w:r>
                <w:r w:rsidR="00255078">
                  <w:rPr>
                    <w:noProof/>
                    <w:webHidden/>
                  </w:rPr>
                  <w:fldChar w:fldCharType="separate"/>
                </w:r>
                <w:r w:rsidR="00255078">
                  <w:rPr>
                    <w:noProof/>
                    <w:webHidden/>
                  </w:rPr>
                  <w:t>10</w:t>
                </w:r>
                <w:r w:rsidR="00255078">
                  <w:rPr>
                    <w:noProof/>
                    <w:webHidden/>
                  </w:rPr>
                  <w:fldChar w:fldCharType="end"/>
                </w:r>
              </w:hyperlink>
            </w:p>
            <w:p w:rsidR="00255078" w:rsidRDefault="0002009A">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hyperlink w:anchor="_Toc452990992" w:history="1">
                <w:r w:rsidR="00255078" w:rsidRPr="007464DC">
                  <w:rPr>
                    <w:rStyle w:val="Lienhypertexte"/>
                    <w:noProof/>
                  </w:rPr>
                  <w:t>8.</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Améliorations possibles</w:t>
                </w:r>
                <w:r w:rsidR="00255078">
                  <w:rPr>
                    <w:noProof/>
                    <w:webHidden/>
                  </w:rPr>
                  <w:tab/>
                </w:r>
                <w:r w:rsidR="00255078">
                  <w:rPr>
                    <w:noProof/>
                    <w:webHidden/>
                  </w:rPr>
                  <w:fldChar w:fldCharType="begin"/>
                </w:r>
                <w:r w:rsidR="00255078">
                  <w:rPr>
                    <w:noProof/>
                    <w:webHidden/>
                  </w:rPr>
                  <w:instrText xml:space="preserve"> PAGEREF _Toc452990992 \h </w:instrText>
                </w:r>
                <w:r w:rsidR="00255078">
                  <w:rPr>
                    <w:noProof/>
                    <w:webHidden/>
                  </w:rPr>
                </w:r>
                <w:r w:rsidR="00255078">
                  <w:rPr>
                    <w:noProof/>
                    <w:webHidden/>
                  </w:rPr>
                  <w:fldChar w:fldCharType="separate"/>
                </w:r>
                <w:r w:rsidR="00255078">
                  <w:rPr>
                    <w:noProof/>
                    <w:webHidden/>
                  </w:rPr>
                  <w:t>11</w:t>
                </w:r>
                <w:r w:rsidR="00255078">
                  <w:rPr>
                    <w:noProof/>
                    <w:webHidden/>
                  </w:rPr>
                  <w:fldChar w:fldCharType="end"/>
                </w:r>
              </w:hyperlink>
            </w:p>
            <w:p w:rsidR="00255078" w:rsidRDefault="0002009A">
              <w:pPr>
                <w:pStyle w:val="TM1"/>
                <w:tabs>
                  <w:tab w:val="left" w:pos="432"/>
                </w:tabs>
                <w:rPr>
                  <w:rFonts w:asciiTheme="minorHAnsi" w:eastAsiaTheme="minorEastAsia" w:hAnsiTheme="minorHAnsi" w:cstheme="minorBidi"/>
                  <w:b w:val="0"/>
                  <w:caps w:val="0"/>
                  <w:noProof/>
                  <w:color w:val="auto"/>
                  <w:kern w:val="0"/>
                  <w:sz w:val="22"/>
                  <w:szCs w:val="22"/>
                  <w:lang w:val="fr-FR" w:eastAsia="fr-FR"/>
                  <w14:ligatures w14:val="none"/>
                </w:rPr>
              </w:pPr>
              <w:hyperlink w:anchor="_Toc452990993" w:history="1">
                <w:r w:rsidR="00255078" w:rsidRPr="007464DC">
                  <w:rPr>
                    <w:rStyle w:val="Lienhypertexte"/>
                    <w:noProof/>
                  </w:rPr>
                  <w:t>9.</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Problèmes et difficultés rencontrées</w:t>
                </w:r>
                <w:r w:rsidR="00255078">
                  <w:rPr>
                    <w:noProof/>
                    <w:webHidden/>
                  </w:rPr>
                  <w:tab/>
                </w:r>
                <w:r w:rsidR="00255078">
                  <w:rPr>
                    <w:noProof/>
                    <w:webHidden/>
                  </w:rPr>
                  <w:fldChar w:fldCharType="begin"/>
                </w:r>
                <w:r w:rsidR="00255078">
                  <w:rPr>
                    <w:noProof/>
                    <w:webHidden/>
                  </w:rPr>
                  <w:instrText xml:space="preserve"> PAGEREF _Toc452990993 \h </w:instrText>
                </w:r>
                <w:r w:rsidR="00255078">
                  <w:rPr>
                    <w:noProof/>
                    <w:webHidden/>
                  </w:rPr>
                </w:r>
                <w:r w:rsidR="00255078">
                  <w:rPr>
                    <w:noProof/>
                    <w:webHidden/>
                  </w:rPr>
                  <w:fldChar w:fldCharType="separate"/>
                </w:r>
                <w:r w:rsidR="00255078">
                  <w:rPr>
                    <w:noProof/>
                    <w:webHidden/>
                  </w:rPr>
                  <w:t>12</w:t>
                </w:r>
                <w:r w:rsidR="00255078">
                  <w:rPr>
                    <w:noProof/>
                    <w:webHidden/>
                  </w:rPr>
                  <w:fldChar w:fldCharType="end"/>
                </w:r>
              </w:hyperlink>
            </w:p>
            <w:p w:rsidR="00255078" w:rsidRDefault="0002009A">
              <w:pPr>
                <w:pStyle w:val="TM1"/>
                <w:tabs>
                  <w:tab w:val="left" w:pos="576"/>
                </w:tabs>
                <w:rPr>
                  <w:rFonts w:asciiTheme="minorHAnsi" w:eastAsiaTheme="minorEastAsia" w:hAnsiTheme="minorHAnsi" w:cstheme="minorBidi"/>
                  <w:b w:val="0"/>
                  <w:caps w:val="0"/>
                  <w:noProof/>
                  <w:color w:val="auto"/>
                  <w:kern w:val="0"/>
                  <w:sz w:val="22"/>
                  <w:szCs w:val="22"/>
                  <w:lang w:val="fr-FR" w:eastAsia="fr-FR"/>
                  <w14:ligatures w14:val="none"/>
                </w:rPr>
              </w:pPr>
              <w:hyperlink w:anchor="_Toc452990994" w:history="1">
                <w:r w:rsidR="00255078" w:rsidRPr="007464DC">
                  <w:rPr>
                    <w:rStyle w:val="Lienhypertexte"/>
                    <w:noProof/>
                  </w:rPr>
                  <w:t>10.</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Conclusion</w:t>
                </w:r>
                <w:r w:rsidR="00255078">
                  <w:rPr>
                    <w:noProof/>
                    <w:webHidden/>
                  </w:rPr>
                  <w:tab/>
                </w:r>
                <w:r w:rsidR="00255078">
                  <w:rPr>
                    <w:noProof/>
                    <w:webHidden/>
                  </w:rPr>
                  <w:fldChar w:fldCharType="begin"/>
                </w:r>
                <w:r w:rsidR="00255078">
                  <w:rPr>
                    <w:noProof/>
                    <w:webHidden/>
                  </w:rPr>
                  <w:instrText xml:space="preserve"> PAGEREF _Toc452990994 \h </w:instrText>
                </w:r>
                <w:r w:rsidR="00255078">
                  <w:rPr>
                    <w:noProof/>
                    <w:webHidden/>
                  </w:rPr>
                </w:r>
                <w:r w:rsidR="00255078">
                  <w:rPr>
                    <w:noProof/>
                    <w:webHidden/>
                  </w:rPr>
                  <w:fldChar w:fldCharType="separate"/>
                </w:r>
                <w:r w:rsidR="00255078">
                  <w:rPr>
                    <w:noProof/>
                    <w:webHidden/>
                  </w:rPr>
                  <w:t>13</w:t>
                </w:r>
                <w:r w:rsidR="00255078">
                  <w:rPr>
                    <w:noProof/>
                    <w:webHidden/>
                  </w:rPr>
                  <w:fldChar w:fldCharType="end"/>
                </w:r>
              </w:hyperlink>
            </w:p>
            <w:p w:rsidR="00255078" w:rsidRDefault="0002009A">
              <w:pPr>
                <w:pStyle w:val="TM1"/>
                <w:tabs>
                  <w:tab w:val="left" w:pos="576"/>
                </w:tabs>
                <w:rPr>
                  <w:rFonts w:asciiTheme="minorHAnsi" w:eastAsiaTheme="minorEastAsia" w:hAnsiTheme="minorHAnsi" w:cstheme="minorBidi"/>
                  <w:b w:val="0"/>
                  <w:caps w:val="0"/>
                  <w:noProof/>
                  <w:color w:val="auto"/>
                  <w:kern w:val="0"/>
                  <w:sz w:val="22"/>
                  <w:szCs w:val="22"/>
                  <w:lang w:val="fr-FR" w:eastAsia="fr-FR"/>
                  <w14:ligatures w14:val="none"/>
                </w:rPr>
              </w:pPr>
              <w:hyperlink w:anchor="_Toc452990995" w:history="1">
                <w:r w:rsidR="00255078" w:rsidRPr="007464DC">
                  <w:rPr>
                    <w:rStyle w:val="Lienhypertexte"/>
                    <w:noProof/>
                  </w:rPr>
                  <w:t>11.</w:t>
                </w:r>
                <w:r w:rsidR="00255078">
                  <w:rPr>
                    <w:rFonts w:asciiTheme="minorHAnsi" w:eastAsiaTheme="minorEastAsia" w:hAnsiTheme="minorHAnsi" w:cstheme="minorBidi"/>
                    <w:b w:val="0"/>
                    <w:caps w:val="0"/>
                    <w:noProof/>
                    <w:color w:val="auto"/>
                    <w:kern w:val="0"/>
                    <w:sz w:val="22"/>
                    <w:szCs w:val="22"/>
                    <w:lang w:val="fr-FR" w:eastAsia="fr-FR"/>
                    <w14:ligatures w14:val="none"/>
                  </w:rPr>
                  <w:tab/>
                </w:r>
                <w:r w:rsidR="00255078" w:rsidRPr="007464DC">
                  <w:rPr>
                    <w:rStyle w:val="Lienhypertexte"/>
                    <w:noProof/>
                  </w:rPr>
                  <w:t>Webographie</w:t>
                </w:r>
                <w:r w:rsidR="00255078">
                  <w:rPr>
                    <w:noProof/>
                    <w:webHidden/>
                  </w:rPr>
                  <w:tab/>
                </w:r>
                <w:r w:rsidR="00255078">
                  <w:rPr>
                    <w:noProof/>
                    <w:webHidden/>
                  </w:rPr>
                  <w:fldChar w:fldCharType="begin"/>
                </w:r>
                <w:r w:rsidR="00255078">
                  <w:rPr>
                    <w:noProof/>
                    <w:webHidden/>
                  </w:rPr>
                  <w:instrText xml:space="preserve"> PAGEREF _Toc452990995 \h </w:instrText>
                </w:r>
                <w:r w:rsidR="00255078">
                  <w:rPr>
                    <w:noProof/>
                    <w:webHidden/>
                  </w:rPr>
                </w:r>
                <w:r w:rsidR="00255078">
                  <w:rPr>
                    <w:noProof/>
                    <w:webHidden/>
                  </w:rPr>
                  <w:fldChar w:fldCharType="separate"/>
                </w:r>
                <w:r w:rsidR="00255078">
                  <w:rPr>
                    <w:noProof/>
                    <w:webHidden/>
                  </w:rPr>
                  <w:t>14</w:t>
                </w:r>
                <w:r w:rsidR="00255078">
                  <w:rPr>
                    <w:noProof/>
                    <w:webHidden/>
                  </w:rPr>
                  <w:fldChar w:fldCharType="end"/>
                </w:r>
              </w:hyperlink>
            </w:p>
            <w:p w:rsidR="00D03713" w:rsidRDefault="00610A3A" w:rsidP="000D406A">
              <w:r>
                <w:rPr>
                  <w:noProof/>
                  <w:lang w:val="fr-FR"/>
                </w:rPr>
                <w:fldChar w:fldCharType="end"/>
              </w:r>
            </w:p>
          </w:sdtContent>
        </w:sdt>
      </w:sdtContent>
    </w:sdt>
    <w:p w:rsidR="002A06D2" w:rsidRDefault="00693969" w:rsidP="002A06D2">
      <w:pPr>
        <w:pStyle w:val="Titre1"/>
      </w:pPr>
      <w:r>
        <w:lastRenderedPageBreak/>
        <w:t xml:space="preserve"> </w:t>
      </w:r>
      <w:bookmarkStart w:id="0" w:name="_Toc388012927"/>
      <w:bookmarkStart w:id="1" w:name="_Toc452990969"/>
      <w:r w:rsidR="002A06D2" w:rsidRPr="003948A8">
        <w:t>Introduction</w:t>
      </w:r>
      <w:bookmarkEnd w:id="0"/>
      <w:bookmarkEnd w:id="1"/>
    </w:p>
    <w:p w:rsidR="00817CCA" w:rsidRDefault="00817CCA" w:rsidP="00817CCA">
      <w:r>
        <w:t>Le travail présenté dans ce rapport est la réalisation d’un jeu en 2D. Le but est de se déplacer dans différent niveaux en ayant des objectifs à atteindre, tels que ramasser des pièces et également une clé.</w:t>
      </w:r>
      <w:r w:rsidR="00281711">
        <w:t xml:space="preserve"> Le joueur est également confronté à des ennemis.</w:t>
      </w:r>
    </w:p>
    <w:p w:rsidR="00AF3F9F" w:rsidRDefault="00AF3F9F" w:rsidP="00817CCA">
      <w:r>
        <w:t>Nous avons</w:t>
      </w:r>
      <w:r w:rsidR="00CE66C3">
        <w:t xml:space="preserve"> librement</w:t>
      </w:r>
      <w:r>
        <w:t xml:space="preserve"> choisi ce projet et l’avons </w:t>
      </w:r>
      <w:r w:rsidR="006776B0">
        <w:t>réalisé</w:t>
      </w:r>
      <w:r>
        <w:t xml:space="preserve"> dans le cadre du P2 de printemps.</w:t>
      </w:r>
      <w:r w:rsidR="006776B0">
        <w:t xml:space="preserve"> Il a été réalisé en Java</w:t>
      </w:r>
      <w:r w:rsidR="00812FEB">
        <w:t xml:space="preserve"> </w:t>
      </w:r>
      <w:r w:rsidR="006776B0">
        <w:t xml:space="preserve">ainsi qu’avec la bibliothèque Slick2D. </w:t>
      </w:r>
      <w:r w:rsidR="00812FEB">
        <w:t xml:space="preserve">L’objectif de ce projet était d’utiliser le langage </w:t>
      </w:r>
      <w:r w:rsidR="0099495F">
        <w:t>Java, qui</w:t>
      </w:r>
      <w:r w:rsidR="00D10C31">
        <w:t xml:space="preserve"> est</w:t>
      </w:r>
      <w:r w:rsidR="004E09D2">
        <w:t xml:space="preserve"> </w:t>
      </w:r>
      <w:r w:rsidR="00580553">
        <w:t>multiplateforme</w:t>
      </w:r>
      <w:r w:rsidR="004E09D2">
        <w:t>,</w:t>
      </w:r>
      <w:r w:rsidR="00812FEB">
        <w:t xml:space="preserve"> pour réaliser une application graphique.</w:t>
      </w:r>
    </w:p>
    <w:p w:rsidR="00C70DA2" w:rsidRDefault="00230007" w:rsidP="00817CCA">
      <w:r>
        <w:t>Java a été un outil imposé mais étant donné que nous avons également un cours sur ce langage, l’expérience apportée par la création de ce projet nous a été très bénéfique.</w:t>
      </w:r>
      <w:r w:rsidR="000C3306">
        <w:t xml:space="preserve"> Ce langage étant très utilisé dans l’informatique, nous sommes satisfaits d’avoir eu l’occasion de l’utiliser et d’en apprendre plus sur lui.</w:t>
      </w:r>
    </w:p>
    <w:p w:rsidR="005458A0" w:rsidRPr="00817CCA" w:rsidRDefault="005458A0" w:rsidP="00817CCA">
      <w:r>
        <w:t>N’ayant jamais développé de jeu vidéo, nos connaissances dans ce domaine étaient assez limité</w:t>
      </w:r>
      <w:r w:rsidR="007231D8">
        <w:t>es</w:t>
      </w:r>
      <w:r>
        <w:t xml:space="preserve"> au début du projet.</w:t>
      </w:r>
      <w:r w:rsidR="008A7715">
        <w:t xml:space="preserve"> De ce fait, nous avons passé passablement de temps </w:t>
      </w:r>
      <w:r w:rsidR="00F301E0">
        <w:t xml:space="preserve">à </w:t>
      </w:r>
      <w:r w:rsidR="008A7715">
        <w:t>nous renseigner pour créer la meilleure architecture possible.</w:t>
      </w:r>
      <w:r w:rsidR="008A781D">
        <w:t xml:space="preserve"> Malgré ça, nous avons pu implémenter des fonctionnalités que nous avions </w:t>
      </w:r>
      <w:r w:rsidR="005911FB">
        <w:t xml:space="preserve">classées comme </w:t>
      </w:r>
      <w:r w:rsidR="008A781D">
        <w:t>objectifs secondaires</w:t>
      </w:r>
      <w:r w:rsidR="007341CD">
        <w:t xml:space="preserve"> dans notre cahier des charges</w:t>
      </w:r>
      <w:r w:rsidR="008A781D">
        <w:t>.</w:t>
      </w:r>
    </w:p>
    <w:p w:rsidR="002A06D2" w:rsidRDefault="002A06D2" w:rsidP="002A06D2">
      <w:pPr>
        <w:pStyle w:val="Titre1"/>
      </w:pPr>
      <w:r>
        <w:br w:type="page"/>
      </w:r>
      <w:bookmarkStart w:id="2" w:name="_Toc388012928"/>
      <w:bookmarkStart w:id="3" w:name="_Toc452990970"/>
      <w:r>
        <w:lastRenderedPageBreak/>
        <w:t>Planification</w:t>
      </w:r>
      <w:bookmarkEnd w:id="2"/>
      <w:bookmarkEnd w:id="3"/>
    </w:p>
    <w:p w:rsidR="006A15C7" w:rsidRPr="006A15C7" w:rsidRDefault="006A15C7" w:rsidP="006A15C7">
      <w:r>
        <w:t>Notre expérience en développement de jeu vidéo étant faible, notre planning de départ n’a pas été simple à réaliser. Dès lors, nous avons fait au mieux pour le respecter mais notre planning final est quand même bien différent de celui initialement créé.</w:t>
      </w:r>
    </w:p>
    <w:p w:rsidR="006A15C7" w:rsidRDefault="006A15C7">
      <w:pPr>
        <w:spacing w:before="0" w:after="200" w:line="276" w:lineRule="auto"/>
      </w:pPr>
      <w:r>
        <w:rPr>
          <w:noProof/>
          <w:lang w:val="fr-FR" w:eastAsia="fr-FR"/>
        </w:rPr>
        <w:drawing>
          <wp:inline distT="0" distB="0" distL="0" distR="0" wp14:anchorId="631E2B27" wp14:editId="7EBF32D0">
            <wp:extent cx="5760085" cy="301371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013710"/>
                    </a:xfrm>
                    <a:prstGeom prst="rect">
                      <a:avLst/>
                    </a:prstGeom>
                  </pic:spPr>
                </pic:pic>
              </a:graphicData>
            </a:graphic>
          </wp:inline>
        </w:drawing>
      </w:r>
    </w:p>
    <w:p w:rsidR="002A06D2" w:rsidRDefault="002A06D2">
      <w:pPr>
        <w:spacing w:before="0" w:after="200" w:line="276" w:lineRule="auto"/>
      </w:pPr>
      <w:r>
        <w:br w:type="page"/>
      </w:r>
    </w:p>
    <w:p w:rsidR="002A06D2" w:rsidRPr="00863AAF" w:rsidRDefault="002A06D2" w:rsidP="002A06D2">
      <w:pPr>
        <w:pStyle w:val="Titre1"/>
      </w:pPr>
      <w:bookmarkStart w:id="4" w:name="_Toc452990971"/>
      <w:r>
        <w:lastRenderedPageBreak/>
        <w:t>Slick</w:t>
      </w:r>
      <w:bookmarkEnd w:id="4"/>
    </w:p>
    <w:p w:rsidR="00236A0A" w:rsidRDefault="006A15C7" w:rsidP="002A06D2">
      <w:pPr>
        <w:spacing w:after="200" w:line="276" w:lineRule="auto"/>
      </w:pPr>
      <w:r>
        <w:t>Slick2D est une bibliothèque</w:t>
      </w:r>
      <w:r w:rsidR="00E043DB">
        <w:t xml:space="preserve"> de programmation de jeux vidéo</w:t>
      </w:r>
      <w:r w:rsidR="0031328C">
        <w:t xml:space="preserve"> développé en</w:t>
      </w:r>
      <w:r w:rsidRPr="006A15C7">
        <w:t xml:space="preserve"> java s’appuyant sur OpenGL via LWJGL. Bien</w:t>
      </w:r>
      <w:r w:rsidR="00AE4C49">
        <w:t xml:space="preserve"> que son auteur l’ai abandonnée</w:t>
      </w:r>
      <w:r w:rsidRPr="006A15C7">
        <w:t xml:space="preserve"> car il ne code plus en Java</w:t>
      </w:r>
      <w:r>
        <w:t>, cette libraire est parfaitement adapté au développement de jeu vidéo</w:t>
      </w:r>
      <w:r w:rsidR="00236A0A">
        <w:t>.</w:t>
      </w:r>
    </w:p>
    <w:p w:rsidR="0070646D" w:rsidRDefault="00236A0A" w:rsidP="002A06D2">
      <w:pPr>
        <w:spacing w:after="200" w:line="276" w:lineRule="auto"/>
      </w:pPr>
      <w:r>
        <w:t>L’avantage de faire un jeu en utilisant cet outil est la performance. Le rendu est effectué en OpenGL, ce qui est plus efficace que le rendu basique de Java.</w:t>
      </w:r>
    </w:p>
    <w:p w:rsidR="00BD1028" w:rsidRDefault="00275CEA" w:rsidP="002A06D2">
      <w:pPr>
        <w:spacing w:after="200" w:line="276" w:lineRule="auto"/>
      </w:pPr>
      <w:r>
        <w:t>Slick2D est un outil open source et disponible sous la licence gratuite BSD.</w:t>
      </w:r>
      <w:r w:rsidR="00D958A3">
        <w:t xml:space="preserve"> Malgré que l’auteur l’ait abandonnée, la documentation, les tutoriels ainsi que les questions posées sur différemment forums permettent de s’y retrouver et de créer un jeu en bonne et due forme. </w:t>
      </w:r>
    </w:p>
    <w:p w:rsidR="00C7146D" w:rsidRDefault="00BD1028" w:rsidP="002A06D2">
      <w:pPr>
        <w:spacing w:after="200" w:line="276" w:lineRule="auto"/>
      </w:pPr>
      <w:r>
        <w:t xml:space="preserve">Les apports de Slick permettent de gagner du temps et de simplifier le développement d’un jeu en 2D. </w:t>
      </w:r>
      <w:r w:rsidR="00063877">
        <w:t>Sa principale aide est de pouvoir gérer des états</w:t>
      </w:r>
      <w:r w:rsidR="00BE16D6">
        <w:t xml:space="preserve">. </w:t>
      </w:r>
      <w:r w:rsidR="00F86125">
        <w:t>Un état peut être utilisé juste comme un menu ou comme un niveau.</w:t>
      </w:r>
      <w:r w:rsidR="001C5459">
        <w:t xml:space="preserve"> Chaque état implémente des fonctions de bases qui sont l’initialisation, la fonction de calcul et la fonction de rendu.</w:t>
      </w:r>
      <w:r w:rsidR="005E6EA2">
        <w:t xml:space="preserve"> Ces 2 dernières fonctions sont contenues dans une boucle de jeux</w:t>
      </w:r>
      <w:r w:rsidR="00C7146D">
        <w:t>.</w:t>
      </w:r>
    </w:p>
    <w:p w:rsidR="00CD0E9F" w:rsidRDefault="00C7146D" w:rsidP="002A06D2">
      <w:pPr>
        <w:spacing w:after="200" w:line="276" w:lineRule="auto"/>
      </w:pPr>
      <w:r>
        <w:t xml:space="preserve">Slick gère le chargement d’un </w:t>
      </w:r>
      <w:r w:rsidR="00265935">
        <w:t>état</w:t>
      </w:r>
      <w:r>
        <w:t xml:space="preserve">, son initialisation puis </w:t>
      </w:r>
      <w:r w:rsidR="006312AE">
        <w:t>active la</w:t>
      </w:r>
      <w:r>
        <w:t xml:space="preserve"> boucle de jeux jusqu’à </w:t>
      </w:r>
      <w:r w:rsidR="00DC2703">
        <w:t xml:space="preserve">ce </w:t>
      </w:r>
      <w:r>
        <w:t>qu</w:t>
      </w:r>
      <w:r w:rsidR="00DC2703">
        <w:t>e l’</w:t>
      </w:r>
      <w:r>
        <w:t>on décide de changer d’état (à la fin d’un niveau par exemple).</w:t>
      </w:r>
      <w:r w:rsidR="00265935">
        <w:t xml:space="preserve"> Par contre, Slick n’intègre aucune mécanique de jeu</w:t>
      </w:r>
      <w:r w:rsidR="00343EB4">
        <w:t xml:space="preserve"> (i.e. un moteur physique)</w:t>
      </w:r>
      <w:r w:rsidR="00CD0E9F">
        <w:t xml:space="preserve">. </w:t>
      </w:r>
    </w:p>
    <w:p w:rsidR="00CD0E9F" w:rsidRDefault="00CD0E9F" w:rsidP="002A06D2">
      <w:pPr>
        <w:spacing w:after="200" w:line="276" w:lineRule="auto"/>
      </w:pPr>
      <w:r>
        <w:t>Les fonctionnalités que Slick gère sont les suivantes :</w:t>
      </w:r>
    </w:p>
    <w:p w:rsidR="008A2D8D" w:rsidRDefault="00CD0E9F" w:rsidP="008A2D8D">
      <w:pPr>
        <w:numPr>
          <w:ilvl w:val="0"/>
          <w:numId w:val="43"/>
        </w:numPr>
        <w:spacing w:after="200" w:line="276" w:lineRule="auto"/>
        <w:ind w:left="714" w:hanging="357"/>
        <w:contextualSpacing/>
        <w:rPr>
          <w:lang w:val="fr-FR"/>
        </w:rPr>
      </w:pPr>
      <w:r w:rsidRPr="008A2D8D">
        <w:rPr>
          <w:lang w:val="fr-FR"/>
        </w:rPr>
        <w:t>l’affichage</w:t>
      </w:r>
    </w:p>
    <w:p w:rsidR="00CD0E9F" w:rsidRPr="008A2D8D" w:rsidRDefault="002D57AC" w:rsidP="008A2D8D">
      <w:pPr>
        <w:numPr>
          <w:ilvl w:val="0"/>
          <w:numId w:val="43"/>
        </w:numPr>
        <w:spacing w:after="200" w:line="276" w:lineRule="auto"/>
        <w:ind w:left="714" w:hanging="357"/>
        <w:contextualSpacing/>
        <w:rPr>
          <w:lang w:val="fr-FR"/>
        </w:rPr>
      </w:pPr>
      <w:r>
        <w:rPr>
          <w:lang w:val="fr-FR"/>
        </w:rPr>
        <w:t xml:space="preserve">le son (format </w:t>
      </w:r>
      <w:r w:rsidR="00CD0E9F" w:rsidRPr="008A2D8D">
        <w:rPr>
          <w:lang w:val="fr-FR"/>
        </w:rPr>
        <w:t>ogg)</w:t>
      </w:r>
    </w:p>
    <w:p w:rsidR="00CD0E9F" w:rsidRPr="00CD0E9F" w:rsidRDefault="00CD0E9F" w:rsidP="008A2D8D">
      <w:pPr>
        <w:numPr>
          <w:ilvl w:val="0"/>
          <w:numId w:val="43"/>
        </w:numPr>
        <w:spacing w:after="200" w:line="276" w:lineRule="auto"/>
        <w:ind w:left="714" w:hanging="357"/>
        <w:contextualSpacing/>
        <w:rPr>
          <w:lang w:val="fr-FR"/>
        </w:rPr>
      </w:pPr>
      <w:r w:rsidRPr="00CD0E9F">
        <w:rPr>
          <w:lang w:val="fr-FR"/>
        </w:rPr>
        <w:t>les contrôles (clavier, souris, joystick)</w:t>
      </w:r>
    </w:p>
    <w:p w:rsidR="00CD0E9F" w:rsidRPr="00CD0E9F" w:rsidRDefault="00CD0E9F" w:rsidP="008A2D8D">
      <w:pPr>
        <w:numPr>
          <w:ilvl w:val="0"/>
          <w:numId w:val="43"/>
        </w:numPr>
        <w:spacing w:after="200" w:line="276" w:lineRule="auto"/>
        <w:ind w:left="714" w:hanging="357"/>
        <w:contextualSpacing/>
        <w:rPr>
          <w:lang w:val="fr-FR"/>
        </w:rPr>
      </w:pPr>
      <w:r w:rsidRPr="00CD0E9F">
        <w:rPr>
          <w:lang w:val="fr-FR"/>
        </w:rPr>
        <w:t xml:space="preserve">Linux / Osx / </w:t>
      </w:r>
      <w:r w:rsidR="00515955">
        <w:rPr>
          <w:lang w:val="fr-FR"/>
        </w:rPr>
        <w:t>Windows</w:t>
      </w:r>
    </w:p>
    <w:p w:rsidR="00CD0E9F" w:rsidRPr="00CD0E9F" w:rsidRDefault="00CD0E9F" w:rsidP="008A2D8D">
      <w:pPr>
        <w:numPr>
          <w:ilvl w:val="0"/>
          <w:numId w:val="43"/>
        </w:numPr>
        <w:spacing w:after="200" w:line="276" w:lineRule="auto"/>
        <w:ind w:left="714" w:hanging="357"/>
        <w:contextualSpacing/>
        <w:rPr>
          <w:lang w:val="fr-FR"/>
        </w:rPr>
      </w:pPr>
      <w:r w:rsidRPr="00CD0E9F">
        <w:rPr>
          <w:lang w:val="fr-FR"/>
        </w:rPr>
        <w:t>le chargement des images (jpg, png, etc…)</w:t>
      </w:r>
    </w:p>
    <w:p w:rsidR="00CD0E9F" w:rsidRPr="00CD0E9F" w:rsidRDefault="00CD0E9F" w:rsidP="008A2D8D">
      <w:pPr>
        <w:numPr>
          <w:ilvl w:val="0"/>
          <w:numId w:val="43"/>
        </w:numPr>
        <w:spacing w:after="200" w:line="276" w:lineRule="auto"/>
        <w:ind w:left="714" w:hanging="357"/>
        <w:contextualSpacing/>
        <w:rPr>
          <w:lang w:val="fr-FR"/>
        </w:rPr>
      </w:pPr>
      <w:r w:rsidRPr="00CD0E9F">
        <w:rPr>
          <w:lang w:val="fr-FR"/>
        </w:rPr>
        <w:t>les polices de caractère (TTF)</w:t>
      </w:r>
    </w:p>
    <w:p w:rsidR="00CD0E9F" w:rsidRPr="00CD0E9F" w:rsidRDefault="00CD0E9F" w:rsidP="008A2D8D">
      <w:pPr>
        <w:numPr>
          <w:ilvl w:val="0"/>
          <w:numId w:val="43"/>
        </w:numPr>
        <w:spacing w:after="200" w:line="276" w:lineRule="auto"/>
        <w:ind w:left="714" w:hanging="357"/>
        <w:contextualSpacing/>
        <w:rPr>
          <w:lang w:val="fr-FR"/>
        </w:rPr>
      </w:pPr>
      <w:r w:rsidRPr="00CD0E9F">
        <w:rPr>
          <w:lang w:val="fr-FR"/>
        </w:rPr>
        <w:t xml:space="preserve">l’animation des sprites et </w:t>
      </w:r>
      <w:r w:rsidR="00ED751E" w:rsidRPr="00CD0E9F">
        <w:rPr>
          <w:lang w:val="fr-FR"/>
        </w:rPr>
        <w:t>leur découpage</w:t>
      </w:r>
    </w:p>
    <w:p w:rsidR="00CD0E9F" w:rsidRPr="00CD0E9F" w:rsidRDefault="00CD0E9F" w:rsidP="008A2D8D">
      <w:pPr>
        <w:numPr>
          <w:ilvl w:val="0"/>
          <w:numId w:val="43"/>
        </w:numPr>
        <w:spacing w:after="200" w:line="276" w:lineRule="auto"/>
        <w:ind w:left="714" w:hanging="357"/>
        <w:contextualSpacing/>
        <w:rPr>
          <w:lang w:val="fr-FR"/>
        </w:rPr>
      </w:pPr>
      <w:r w:rsidRPr="00CD0E9F">
        <w:rPr>
          <w:lang w:val="fr-FR"/>
        </w:rPr>
        <w:t>l’affichage d’une carte crée sous Tiled</w:t>
      </w:r>
    </w:p>
    <w:p w:rsidR="00CD0E9F" w:rsidRPr="00CD0E9F" w:rsidRDefault="00CD0E9F" w:rsidP="008A2D8D">
      <w:pPr>
        <w:numPr>
          <w:ilvl w:val="0"/>
          <w:numId w:val="43"/>
        </w:numPr>
        <w:spacing w:after="200" w:line="276" w:lineRule="auto"/>
        <w:ind w:left="714" w:hanging="357"/>
        <w:contextualSpacing/>
        <w:rPr>
          <w:lang w:val="fr-FR"/>
        </w:rPr>
      </w:pPr>
      <w:r w:rsidRPr="00CD0E9F">
        <w:rPr>
          <w:lang w:val="fr-FR"/>
        </w:rPr>
        <w:t>transformation (rotation, échelle, translation)</w:t>
      </w:r>
    </w:p>
    <w:p w:rsidR="00CD0E9F" w:rsidRPr="00CD0E9F" w:rsidRDefault="00CD0E9F" w:rsidP="008A2D8D">
      <w:pPr>
        <w:numPr>
          <w:ilvl w:val="0"/>
          <w:numId w:val="43"/>
        </w:numPr>
        <w:spacing w:after="200" w:line="276" w:lineRule="auto"/>
        <w:ind w:left="714" w:hanging="357"/>
        <w:contextualSpacing/>
        <w:rPr>
          <w:lang w:val="fr-FR"/>
        </w:rPr>
      </w:pPr>
      <w:r w:rsidRPr="00CD0E9F">
        <w:rPr>
          <w:lang w:val="fr-FR"/>
        </w:rPr>
        <w:t>les boucles de jeux</w:t>
      </w:r>
    </w:p>
    <w:p w:rsidR="002A06D2" w:rsidRDefault="002A06D2" w:rsidP="002A06D2">
      <w:pPr>
        <w:spacing w:after="200" w:line="276" w:lineRule="auto"/>
      </w:pPr>
      <w:r>
        <w:br w:type="page"/>
      </w:r>
    </w:p>
    <w:p w:rsidR="002A06D2" w:rsidRDefault="002A06D2" w:rsidP="002A06D2">
      <w:pPr>
        <w:pStyle w:val="Titre1"/>
      </w:pPr>
      <w:bookmarkStart w:id="5" w:name="_Toc388012930"/>
      <w:bookmarkStart w:id="6" w:name="_Toc452990972"/>
      <w:r>
        <w:lastRenderedPageBreak/>
        <w:t>Mise en place de l’IDE</w:t>
      </w:r>
      <w:bookmarkEnd w:id="5"/>
      <w:bookmarkEnd w:id="6"/>
    </w:p>
    <w:p w:rsidR="00E7766B" w:rsidRDefault="00244703" w:rsidP="002A06D2">
      <w:pPr>
        <w:spacing w:after="200" w:line="276" w:lineRule="auto"/>
      </w:pPr>
      <w:r>
        <w:t>Pour la création de ce projet, nous avons utilisé l’environnement de développement Eclipse.</w:t>
      </w:r>
      <w:r w:rsidR="00CD0E9F">
        <w:t xml:space="preserve"> </w:t>
      </w:r>
      <w:r w:rsidR="00F578D3">
        <w:t>La procédure d’installation est relativement simple.</w:t>
      </w:r>
      <w:r w:rsidR="00A34F13">
        <w:t xml:space="preserve"> Voici les points à suivre</w:t>
      </w:r>
      <w:r w:rsidR="00E7766B">
        <w:t> :</w:t>
      </w:r>
    </w:p>
    <w:p w:rsidR="00E7766B" w:rsidRDefault="00E7766B" w:rsidP="00E7766B">
      <w:pPr>
        <w:pStyle w:val="Paragraphedeliste"/>
        <w:numPr>
          <w:ilvl w:val="0"/>
          <w:numId w:val="44"/>
        </w:numPr>
        <w:spacing w:after="200" w:line="276" w:lineRule="auto"/>
      </w:pPr>
      <w:r>
        <w:t xml:space="preserve">Télécharger la dernière version de la bibliothèque sur le site officiel : </w:t>
      </w:r>
      <w:hyperlink r:id="rId13" w:history="1">
        <w:r w:rsidRPr="00E7766B">
          <w:rPr>
            <w:rStyle w:val="Lienhypertexte"/>
          </w:rPr>
          <w:t>slick.ninjacave.com</w:t>
        </w:r>
      </w:hyperlink>
    </w:p>
    <w:p w:rsidR="00E7766B" w:rsidRDefault="00E7766B" w:rsidP="00E7766B">
      <w:pPr>
        <w:pStyle w:val="Paragraphedeliste"/>
        <w:numPr>
          <w:ilvl w:val="0"/>
          <w:numId w:val="44"/>
        </w:numPr>
        <w:spacing w:after="200" w:line="276" w:lineRule="auto"/>
      </w:pPr>
      <w:r>
        <w:t>Décompresser l’archive</w:t>
      </w:r>
    </w:p>
    <w:p w:rsidR="00E7766B" w:rsidRDefault="00E7766B" w:rsidP="00E7766B">
      <w:pPr>
        <w:pStyle w:val="Paragraphedeliste"/>
        <w:numPr>
          <w:ilvl w:val="0"/>
          <w:numId w:val="44"/>
        </w:numPr>
        <w:spacing w:after="200" w:line="276" w:lineRule="auto"/>
      </w:pPr>
      <w:r>
        <w:t>Créer un projet sous Eclipse</w:t>
      </w:r>
    </w:p>
    <w:p w:rsidR="00E7766B" w:rsidRDefault="00E7766B" w:rsidP="00E7766B">
      <w:pPr>
        <w:pStyle w:val="Paragraphedeliste"/>
        <w:numPr>
          <w:ilvl w:val="0"/>
          <w:numId w:val="44"/>
        </w:numPr>
        <w:spacing w:after="200" w:line="276" w:lineRule="auto"/>
      </w:pPr>
      <w:r>
        <w:t>Dans le projet, ajouter un dossier lib, y copier les fichiers jinput.jar, lwjgl.jar et slick.jar que vous trouverez dans l’archive.</w:t>
      </w:r>
    </w:p>
    <w:p w:rsidR="00E7766B" w:rsidRDefault="00E7766B" w:rsidP="00E7766B">
      <w:pPr>
        <w:pStyle w:val="Paragraphedeliste"/>
        <w:numPr>
          <w:ilvl w:val="0"/>
          <w:numId w:val="44"/>
        </w:numPr>
        <w:spacing w:after="200" w:line="276" w:lineRule="auto"/>
      </w:pPr>
      <w:r>
        <w:t>Ajouter ces fichiers à la bibliothèque du projet</w:t>
      </w:r>
    </w:p>
    <w:p w:rsidR="002A06D2" w:rsidRDefault="00E7766B" w:rsidP="00E7766B">
      <w:pPr>
        <w:pStyle w:val="Paragraphedeliste"/>
        <w:numPr>
          <w:ilvl w:val="0"/>
          <w:numId w:val="44"/>
        </w:numPr>
        <w:spacing w:after="200" w:line="276" w:lineRule="auto"/>
      </w:pPr>
      <w:r>
        <w:t xml:space="preserve"> Créer un dossier lib/natives, y copier tous les fichiers avec les extensions .jnilib,</w:t>
      </w:r>
      <w:r w:rsidR="002212A6">
        <w:t xml:space="preserve"> </w:t>
      </w:r>
      <w:r>
        <w:t>.dll, .so et .dylib que vous aurez également trouvez dans l’archive</w:t>
      </w:r>
      <w:r w:rsidR="00121128">
        <w:t>.</w:t>
      </w:r>
      <w:r w:rsidR="002A06D2">
        <w:br w:type="page"/>
      </w:r>
    </w:p>
    <w:p w:rsidR="002A06D2" w:rsidRDefault="002A06D2" w:rsidP="002A06D2">
      <w:pPr>
        <w:pStyle w:val="Titre1"/>
      </w:pPr>
      <w:bookmarkStart w:id="7" w:name="_Toc388012932"/>
      <w:bookmarkStart w:id="8" w:name="_Toc452990973"/>
      <w:r>
        <w:lastRenderedPageBreak/>
        <w:t>Analyse</w:t>
      </w:r>
      <w:bookmarkEnd w:id="7"/>
      <w:bookmarkEnd w:id="8"/>
    </w:p>
    <w:p w:rsidR="00F44762" w:rsidRDefault="00F44762" w:rsidP="00F44762">
      <w:pPr>
        <w:pStyle w:val="Titre2"/>
      </w:pPr>
      <w:bookmarkStart w:id="9" w:name="_Toc452990974"/>
      <w:r>
        <w:t>Structure</w:t>
      </w:r>
      <w:bookmarkEnd w:id="9"/>
    </w:p>
    <w:p w:rsidR="00123078" w:rsidRDefault="0078227C" w:rsidP="0078227C">
      <w:r>
        <w:t>Afin d’avoir un code propre et facile à maintenir, nous avons développées une structure assez complète.</w:t>
      </w:r>
      <w:r w:rsidR="000F3BD5">
        <w:t xml:space="preserve"> Grâce à cette architecture</w:t>
      </w:r>
      <w:r w:rsidR="009F3B56">
        <w:t xml:space="preserve"> </w:t>
      </w:r>
      <w:r w:rsidR="00980C99">
        <w:t>basée</w:t>
      </w:r>
      <w:r w:rsidR="009F3B56">
        <w:t xml:space="preserve"> sur les états</w:t>
      </w:r>
      <w:r w:rsidR="00980C99">
        <w:t>, il est simple d’ajouter de nouveaux niveaux. Nous avons également bien développé l’architectur</w:t>
      </w:r>
      <w:r w:rsidR="00E56CCE">
        <w:t xml:space="preserve">e </w:t>
      </w:r>
      <w:r w:rsidR="007804C4">
        <w:t xml:space="preserve">autour </w:t>
      </w:r>
      <w:r w:rsidR="00E56CCE">
        <w:t xml:space="preserve">des niveaux </w:t>
      </w:r>
      <w:r w:rsidR="00980C99">
        <w:t xml:space="preserve">afin qu’il soit </w:t>
      </w:r>
      <w:r w:rsidR="00AD354E">
        <w:t>aisé</w:t>
      </w:r>
      <w:r w:rsidR="00980C99">
        <w:t xml:space="preserve"> d</w:t>
      </w:r>
      <w:r w:rsidR="00E56CCE">
        <w:t xml:space="preserve">’ajouter des nouveaux ennemis ou autre éléments à </w:t>
      </w:r>
      <w:r w:rsidR="00837FC4">
        <w:t>notre jeu</w:t>
      </w:r>
      <w:r w:rsidR="00E56CCE">
        <w:t>.</w:t>
      </w:r>
    </w:p>
    <w:p w:rsidR="008278C1" w:rsidRDefault="008278C1" w:rsidP="008278C1">
      <w:pPr>
        <w:pStyle w:val="Titre3"/>
      </w:pPr>
      <w:bookmarkStart w:id="10" w:name="_Toc452990975"/>
      <w:r>
        <w:t>State</w:t>
      </w:r>
      <w:bookmarkEnd w:id="10"/>
    </w:p>
    <w:p w:rsidR="0001755A" w:rsidRDefault="0001755A" w:rsidP="0001755A">
      <w:r>
        <w:t xml:space="preserve">Nous avons </w:t>
      </w:r>
      <w:r w:rsidR="00900E5B">
        <w:t>2</w:t>
      </w:r>
      <w:r>
        <w:t xml:space="preserve"> sortes d’état. Les états de types menus et les états de types levelstate.</w:t>
      </w:r>
      <w:r w:rsidR="00471739">
        <w:t xml:space="preserve"> Slick ne fait pas de différence entre eux mais nous oui, car nous n’allons pas y présenter la même chose.</w:t>
      </w:r>
    </w:p>
    <w:p w:rsidR="009E3CBB" w:rsidRDefault="009E3CBB" w:rsidP="009E3CBB">
      <w:r>
        <w:t>Voici une des points importants à comprendre avant de se lancer dans l’architecture :</w:t>
      </w:r>
    </w:p>
    <w:p w:rsidR="009E3CBB" w:rsidRPr="002D41FE" w:rsidRDefault="009E3CBB" w:rsidP="009E3CBB">
      <w:pPr>
        <w:pStyle w:val="Paragraphedeliste"/>
        <w:numPr>
          <w:ilvl w:val="0"/>
          <w:numId w:val="45"/>
        </w:numPr>
        <w:rPr>
          <w:rFonts w:ascii="Courier New" w:hAnsi="Courier New" w:cs="Courier New"/>
        </w:rPr>
      </w:pPr>
      <w:r>
        <w:t xml:space="preserve">La classe WindowGame instancie tous les états de jeu (menus et niveaux). Cette classe hérite de </w:t>
      </w:r>
      <w:r w:rsidRPr="002D41FE">
        <w:rPr>
          <w:rFonts w:ascii="Courier New" w:hAnsi="Courier New" w:cs="Courier New"/>
        </w:rPr>
        <w:t>StateBasedGame</w:t>
      </w:r>
    </w:p>
    <w:p w:rsidR="009E3CBB" w:rsidRDefault="009E3CBB" w:rsidP="009E3CBB">
      <w:pPr>
        <w:pStyle w:val="Paragraphedeliste"/>
        <w:numPr>
          <w:ilvl w:val="0"/>
          <w:numId w:val="45"/>
        </w:numPr>
      </w:pPr>
      <w:r>
        <w:t>Les états contiennent une méthode « init » appelée lors de l’instanciation</w:t>
      </w:r>
    </w:p>
    <w:p w:rsidR="009E3CBB" w:rsidRDefault="009E3CBB" w:rsidP="009E3CBB">
      <w:pPr>
        <w:pStyle w:val="Paragraphedeliste"/>
        <w:numPr>
          <w:ilvl w:val="0"/>
          <w:numId w:val="45"/>
        </w:numPr>
      </w:pPr>
      <w:r>
        <w:t>Lorsqu’on entre dans un état, la méthode « enter » de l’état est appelée</w:t>
      </w:r>
    </w:p>
    <w:p w:rsidR="009E3CBB" w:rsidRDefault="009E3CBB" w:rsidP="009E3CBB">
      <w:pPr>
        <w:pStyle w:val="Paragraphedeliste"/>
        <w:numPr>
          <w:ilvl w:val="0"/>
          <w:numId w:val="45"/>
        </w:numPr>
      </w:pPr>
      <w:r>
        <w:t>Lorsqu’on est dans un état, c’est les méthodes « update » puis « render » qui sont appelées en boucle</w:t>
      </w:r>
    </w:p>
    <w:p w:rsidR="009E3CBB" w:rsidRDefault="009E3CBB" w:rsidP="009E3CBB">
      <w:pPr>
        <w:pStyle w:val="Paragraphedeliste"/>
        <w:numPr>
          <w:ilvl w:val="0"/>
          <w:numId w:val="45"/>
        </w:numPr>
      </w:pPr>
      <w:r>
        <w:t>Lorsqu’on quitte un état, la méthode « leave » de l’état est appelée</w:t>
      </w:r>
    </w:p>
    <w:p w:rsidR="009E3CBB" w:rsidRDefault="009E3CBB" w:rsidP="009E3CBB">
      <w:pPr>
        <w:pStyle w:val="Paragraphedeliste"/>
        <w:numPr>
          <w:ilvl w:val="0"/>
          <w:numId w:val="45"/>
        </w:numPr>
      </w:pPr>
      <w:r>
        <w:t xml:space="preserve">Tous les états héritent de </w:t>
      </w:r>
      <w:r w:rsidRPr="00E14368">
        <w:rPr>
          <w:rFonts w:ascii="Courier New" w:hAnsi="Courier New" w:cs="Courier New"/>
        </w:rPr>
        <w:t>BasicGameState</w:t>
      </w:r>
    </w:p>
    <w:p w:rsidR="00F57F87" w:rsidRDefault="00A76816" w:rsidP="0001755A">
      <w:r>
        <w:t>Ensuite, chaque état à un ID</w:t>
      </w:r>
      <w:r w:rsidR="005072A0">
        <w:t xml:space="preserve"> unique</w:t>
      </w:r>
      <w:r>
        <w:t xml:space="preserve">. Grâce à ça, on peut utiliser les méthodes </w:t>
      </w:r>
      <w:r w:rsidRPr="00181F90">
        <w:rPr>
          <w:rFonts w:ascii="Courier New" w:hAnsi="Courier New" w:cs="Courier New"/>
        </w:rPr>
        <w:t>EnterState(ID)</w:t>
      </w:r>
      <w:r>
        <w:t xml:space="preserve"> afin d’entrer dans un nouvel état.</w:t>
      </w:r>
    </w:p>
    <w:p w:rsidR="00F57F87" w:rsidRDefault="00F57F87">
      <w:pPr>
        <w:spacing w:before="0" w:after="200" w:line="276" w:lineRule="auto"/>
        <w:jc w:val="left"/>
      </w:pPr>
      <w:r>
        <w:br w:type="page"/>
      </w:r>
    </w:p>
    <w:p w:rsidR="00CC33E4" w:rsidRDefault="0074761B" w:rsidP="00CC33E4">
      <w:pPr>
        <w:pStyle w:val="Titre4"/>
      </w:pPr>
      <w:r>
        <w:lastRenderedPageBreak/>
        <w:t>Menu</w:t>
      </w:r>
    </w:p>
    <w:p w:rsidR="00804A71" w:rsidRDefault="00984021" w:rsidP="00984021">
      <w:r>
        <w:t>Les menus contiennent tous un ou plusieurs boutons qui permettent d’accéder à différents états.</w:t>
      </w:r>
      <w:r w:rsidR="00061DD6">
        <w:t xml:space="preserve"> Par exemple, le menu principal contient des boutons qui nous amèneront soit dans un état de jeu soit dans un autre état menu.</w:t>
      </w:r>
      <w:r w:rsidR="009264B2">
        <w:t xml:space="preserve"> Ils contiennent également pour la plupart un attribut background de type image qui </w:t>
      </w:r>
      <w:r w:rsidR="007804C4">
        <w:t>correspond à</w:t>
      </w:r>
      <w:r w:rsidR="009264B2">
        <w:t xml:space="preserve"> l’image de fond ainsi qu’un autre attribut de type image pour le curseur.</w:t>
      </w:r>
      <w:r w:rsidR="00261550">
        <w:t xml:space="preserve"> Enfin, ils peuvent contenir différents sons ou musique qui peuvent être joués lorsque l’on se trouve dans un état précis.</w:t>
      </w:r>
      <w:r w:rsidR="0003040E">
        <w:t xml:space="preserve"> Tous nos menus se trouvent dans le package menu.</w:t>
      </w:r>
    </w:p>
    <w:p w:rsidR="001B66DB" w:rsidRDefault="001B66DB" w:rsidP="00984021">
      <w:r>
        <w:t xml:space="preserve">Les boutons sont </w:t>
      </w:r>
      <w:r w:rsidR="00874718">
        <w:t>faits</w:t>
      </w:r>
      <w:r>
        <w:t xml:space="preserve"> à l’aide de notre classe SlickBouton. </w:t>
      </w:r>
      <w:r w:rsidR="00874718">
        <w:t xml:space="preserve">Cette dernière </w:t>
      </w:r>
      <w:r w:rsidR="00D91731">
        <w:t>dérive de MouseOverArea.</w:t>
      </w:r>
      <w:r w:rsidR="00F65C42">
        <w:t xml:space="preserve"> Cette façon de faire éviter qu’on dessine des images directement sur le menu et qu’on définisse en dur des zones « cliquables »</w:t>
      </w:r>
      <w:r w:rsidR="00D728AE">
        <w:t>.</w:t>
      </w:r>
      <w:r w:rsidR="00AD049B">
        <w:t xml:space="preserve"> La classe SlickBoutton que nous avons créé permet d’instancier un bouton avec une image, une taille et une position. Ensuite, c’est ce bouton qui gère les méthodes tel que MousClick ou MouseOver</w:t>
      </w:r>
      <w:r w:rsidR="00744301">
        <w:t>.</w:t>
      </w:r>
    </w:p>
    <w:p w:rsidR="00804A71" w:rsidRDefault="00804A71">
      <w:pPr>
        <w:spacing w:before="0" w:after="200" w:line="276" w:lineRule="auto"/>
        <w:jc w:val="left"/>
      </w:pPr>
      <w:r>
        <w:br w:type="page"/>
      </w:r>
    </w:p>
    <w:p w:rsidR="00CC33E4" w:rsidRDefault="00F31762" w:rsidP="00CC33E4">
      <w:pPr>
        <w:pStyle w:val="Titre4"/>
      </w:pPr>
      <w:r>
        <w:lastRenderedPageBreak/>
        <w:t>Level</w:t>
      </w:r>
      <w:r w:rsidR="00AE6897">
        <w:t>State</w:t>
      </w:r>
    </w:p>
    <w:p w:rsidR="00804A71" w:rsidRDefault="00EB21B6" w:rsidP="00804A71">
      <w:r>
        <w:t xml:space="preserve">Les états LevelState sont </w:t>
      </w:r>
      <w:r w:rsidR="00804A71">
        <w:t>plus complets que les états menus.</w:t>
      </w:r>
      <w:r w:rsidR="004064A9">
        <w:t xml:space="preserve"> Premièrement, comme chaque était niveau est similaire (il y a toujours un monde, un </w:t>
      </w:r>
      <w:r w:rsidR="006672AF">
        <w:t>personnage</w:t>
      </w:r>
      <w:r w:rsidR="004064A9">
        <w:t xml:space="preserve"> et des ennemis dans chaque niveau), nous avons</w:t>
      </w:r>
      <w:r w:rsidR="00BE2CCC">
        <w:t xml:space="preserve"> fait une classe parent LevelState.</w:t>
      </w:r>
      <w:r w:rsidR="000568DD">
        <w:t xml:space="preserve"> Cette classe contient un nombre important d’attributs</w:t>
      </w:r>
      <w:r w:rsidR="00FF67A4">
        <w:t>. Les principaux sont les suivants :</w:t>
      </w:r>
    </w:p>
    <w:p w:rsidR="00FF67A4" w:rsidRDefault="00FF67A4" w:rsidP="00FF67A4">
      <w:pPr>
        <w:pStyle w:val="Paragraphedeliste"/>
        <w:numPr>
          <w:ilvl w:val="0"/>
          <w:numId w:val="45"/>
        </w:numPr>
      </w:pPr>
      <w:r>
        <w:t>Un niveau (type Level)</w:t>
      </w:r>
      <w:r w:rsidR="00413C5B">
        <w:t>*</w:t>
      </w:r>
    </w:p>
    <w:p w:rsidR="00FF67A4" w:rsidRDefault="00FF67A4" w:rsidP="00FF67A4">
      <w:pPr>
        <w:pStyle w:val="Paragraphedeliste"/>
        <w:numPr>
          <w:ilvl w:val="0"/>
          <w:numId w:val="45"/>
        </w:numPr>
      </w:pPr>
      <w:r>
        <w:t>Un joueur (type Player)</w:t>
      </w:r>
      <w:r w:rsidR="00413C5B">
        <w:t>*</w:t>
      </w:r>
    </w:p>
    <w:p w:rsidR="00FF67A4" w:rsidRPr="00FF67A4" w:rsidRDefault="00FF67A4" w:rsidP="00FF67A4">
      <w:pPr>
        <w:pStyle w:val="Paragraphedeliste"/>
        <w:numPr>
          <w:ilvl w:val="0"/>
          <w:numId w:val="45"/>
        </w:numPr>
      </w:pPr>
      <w:r>
        <w:t xml:space="preserve">Une liste d’ennemies (type </w:t>
      </w:r>
      <w:r>
        <w:rPr>
          <w:lang w:val="fr-FR"/>
        </w:rPr>
        <w:t>Ennemie)</w:t>
      </w:r>
      <w:r w:rsidR="00413C5B">
        <w:rPr>
          <w:lang w:val="fr-FR"/>
        </w:rPr>
        <w:t>*</w:t>
      </w:r>
    </w:p>
    <w:p w:rsidR="00FF67A4" w:rsidRDefault="00FF67A4" w:rsidP="00FF67A4">
      <w:pPr>
        <w:pStyle w:val="Paragraphedeliste"/>
        <w:numPr>
          <w:ilvl w:val="0"/>
          <w:numId w:val="45"/>
        </w:numPr>
      </w:pPr>
      <w:r>
        <w:t>Une liste d’objectifs (type Objective)</w:t>
      </w:r>
      <w:r w:rsidR="00413C5B">
        <w:t>*</w:t>
      </w:r>
    </w:p>
    <w:p w:rsidR="00413C5B" w:rsidRDefault="00413C5B" w:rsidP="00FF67A4">
      <w:pPr>
        <w:pStyle w:val="Paragraphedeliste"/>
        <w:numPr>
          <w:ilvl w:val="0"/>
          <w:numId w:val="45"/>
        </w:numPr>
      </w:pPr>
      <w:r>
        <w:t>Une arme (type Weapon)*</w:t>
      </w:r>
    </w:p>
    <w:p w:rsidR="00413C5B" w:rsidRDefault="00413C5B" w:rsidP="00FF67A4">
      <w:pPr>
        <w:pStyle w:val="Paragraphedeliste"/>
        <w:numPr>
          <w:ilvl w:val="0"/>
          <w:numId w:val="45"/>
        </w:numPr>
      </w:pPr>
      <w:r>
        <w:t>Une musique (type Music)</w:t>
      </w:r>
    </w:p>
    <w:p w:rsidR="00413C5B" w:rsidRDefault="00413C5B" w:rsidP="00FF67A4">
      <w:pPr>
        <w:pStyle w:val="Paragraphedeliste"/>
        <w:numPr>
          <w:ilvl w:val="0"/>
          <w:numId w:val="45"/>
        </w:numPr>
      </w:pPr>
      <w:r>
        <w:t>Un objet physics (type Physics)*</w:t>
      </w:r>
    </w:p>
    <w:p w:rsidR="00413C5B" w:rsidRDefault="00413C5B" w:rsidP="00413C5B">
      <w:r>
        <w:t>Tous les éléments avec une * seront expliquées en détail plus loin dans le rapport.</w:t>
      </w:r>
    </w:p>
    <w:p w:rsidR="0012751E" w:rsidRDefault="002657D4" w:rsidP="00413C5B">
      <w:r>
        <w:t>Comme chaque niveau est différent (autre carte, autres ennemies, etc)</w:t>
      </w:r>
      <w:r w:rsidR="00660DF1">
        <w:t>, mais que tous les niveaux utilises la même structure et fonctionne de la m</w:t>
      </w:r>
      <w:r w:rsidR="006E50EB">
        <w:t>ême manière (ordre d’instanciation, même physique, etc)</w:t>
      </w:r>
      <w:r w:rsidR="00905493">
        <w:t>, nous avons mis en place un chemin d’initialisation de niveau :</w:t>
      </w:r>
    </w:p>
    <w:p w:rsidR="004C5B97" w:rsidRDefault="004C5B97" w:rsidP="00413C5B">
      <w:bookmarkStart w:id="11" w:name="_GoBack"/>
      <w:bookmarkEnd w:id="11"/>
    </w:p>
    <w:p w:rsidR="0079488C" w:rsidRDefault="0079488C" w:rsidP="00413C5B"/>
    <w:p w:rsidR="0079488C" w:rsidRDefault="0079488C" w:rsidP="00413C5B"/>
    <w:p w:rsidR="0079488C" w:rsidRDefault="0079488C" w:rsidP="00413C5B"/>
    <w:p w:rsidR="0079488C" w:rsidRDefault="0079488C" w:rsidP="00413C5B"/>
    <w:p w:rsidR="0079488C" w:rsidRDefault="0079488C" w:rsidP="00413C5B"/>
    <w:p w:rsidR="0079488C" w:rsidRDefault="0079488C" w:rsidP="00413C5B"/>
    <w:p w:rsidR="0079488C" w:rsidRDefault="0079488C" w:rsidP="00413C5B"/>
    <w:p w:rsidR="0079488C" w:rsidRPr="00804A71" w:rsidRDefault="0079488C" w:rsidP="00413C5B"/>
    <w:p w:rsidR="008278C1" w:rsidRDefault="008278C1" w:rsidP="008278C1">
      <w:pPr>
        <w:pStyle w:val="Titre3"/>
      </w:pPr>
      <w:bookmarkStart w:id="12" w:name="_Toc452990976"/>
      <w:r>
        <w:t>LevelObject</w:t>
      </w:r>
      <w:bookmarkEnd w:id="12"/>
    </w:p>
    <w:p w:rsidR="008278C1" w:rsidRDefault="008278C1" w:rsidP="008278C1">
      <w:pPr>
        <w:pStyle w:val="Titre4"/>
      </w:pPr>
      <w:r>
        <w:t>Character</w:t>
      </w:r>
    </w:p>
    <w:p w:rsidR="008278C1" w:rsidRDefault="008278C1" w:rsidP="008278C1">
      <w:pPr>
        <w:pStyle w:val="Titre4"/>
      </w:pPr>
      <w:r>
        <w:t>Weapon</w:t>
      </w:r>
    </w:p>
    <w:p w:rsidR="008278C1" w:rsidRDefault="008278C1" w:rsidP="008278C1">
      <w:pPr>
        <w:pStyle w:val="Titre4"/>
      </w:pPr>
      <w:r>
        <w:lastRenderedPageBreak/>
        <w:t>Objectifs</w:t>
      </w:r>
    </w:p>
    <w:p w:rsidR="008278C1" w:rsidRPr="008278C1" w:rsidRDefault="008278C1" w:rsidP="008278C1">
      <w:pPr>
        <w:pStyle w:val="Titre4"/>
      </w:pPr>
      <w:r>
        <w:t>Projectiles</w:t>
      </w:r>
    </w:p>
    <w:p w:rsidR="008278C1" w:rsidRDefault="008278C1" w:rsidP="008278C1">
      <w:pPr>
        <w:pStyle w:val="Titre3"/>
      </w:pPr>
      <w:bookmarkStart w:id="13" w:name="_Toc452990977"/>
      <w:r>
        <w:t>Level</w:t>
      </w:r>
      <w:bookmarkEnd w:id="13"/>
    </w:p>
    <w:p w:rsidR="008278C1" w:rsidRPr="008278C1" w:rsidRDefault="008278C1" w:rsidP="008278C1">
      <w:pPr>
        <w:pStyle w:val="Titre3"/>
      </w:pPr>
      <w:bookmarkStart w:id="14" w:name="_Toc452990978"/>
      <w:r>
        <w:t>Controller</w:t>
      </w:r>
      <w:bookmarkEnd w:id="14"/>
    </w:p>
    <w:p w:rsidR="00F44762" w:rsidRDefault="008B6A18" w:rsidP="00F44762">
      <w:pPr>
        <w:pStyle w:val="Titre2"/>
      </w:pPr>
      <w:bookmarkStart w:id="15" w:name="_Toc452990979"/>
      <w:r>
        <w:t>Graphisme</w:t>
      </w:r>
      <w:r w:rsidR="00A73BB0">
        <w:t xml:space="preserve"> et bande son</w:t>
      </w:r>
      <w:bookmarkEnd w:id="15"/>
    </w:p>
    <w:p w:rsidR="00F44762" w:rsidRPr="00F44762" w:rsidRDefault="00F44762" w:rsidP="00F44762">
      <w:pPr>
        <w:pStyle w:val="Titre3"/>
      </w:pPr>
      <w:bookmarkStart w:id="16" w:name="_Toc452990980"/>
      <w:r>
        <w:t>Tiled</w:t>
      </w:r>
      <w:bookmarkEnd w:id="16"/>
    </w:p>
    <w:p w:rsidR="00F44762" w:rsidRDefault="00F44762" w:rsidP="00F44762">
      <w:pPr>
        <w:pStyle w:val="Titre2"/>
      </w:pPr>
      <w:bookmarkStart w:id="17" w:name="_Toc452990981"/>
      <w:r>
        <w:t>Contrôle des personnages</w:t>
      </w:r>
      <w:bookmarkEnd w:id="17"/>
    </w:p>
    <w:p w:rsidR="00A43F99" w:rsidRDefault="00A43F99" w:rsidP="00A43F99">
      <w:pPr>
        <w:pStyle w:val="Titre3"/>
      </w:pPr>
      <w:bookmarkStart w:id="18" w:name="_Toc452990982"/>
      <w:r>
        <w:t>Clavier / Souris</w:t>
      </w:r>
      <w:bookmarkEnd w:id="18"/>
    </w:p>
    <w:p w:rsidR="00A43F99" w:rsidRPr="00A43F99" w:rsidRDefault="00A43F99" w:rsidP="00A43F99">
      <w:pPr>
        <w:pStyle w:val="Titre3"/>
      </w:pPr>
      <w:bookmarkStart w:id="19" w:name="_Toc452990983"/>
      <w:r>
        <w:t>Manette</w:t>
      </w:r>
      <w:bookmarkEnd w:id="19"/>
    </w:p>
    <w:p w:rsidR="00F44762" w:rsidRDefault="00F44762" w:rsidP="00F44762">
      <w:pPr>
        <w:pStyle w:val="Titre2"/>
      </w:pPr>
      <w:bookmarkStart w:id="20" w:name="_Toc452990984"/>
      <w:r>
        <w:t>Physique</w:t>
      </w:r>
      <w:bookmarkEnd w:id="20"/>
    </w:p>
    <w:p w:rsidR="008B6A18" w:rsidRDefault="008B6A18" w:rsidP="008B6A18">
      <w:pPr>
        <w:pStyle w:val="Titre3"/>
      </w:pPr>
      <w:bookmarkStart w:id="21" w:name="_Toc452990985"/>
      <w:r>
        <w:t>Applications des forces et vitesses</w:t>
      </w:r>
      <w:bookmarkEnd w:id="21"/>
    </w:p>
    <w:p w:rsidR="008B6A18" w:rsidRPr="008B6A18" w:rsidRDefault="008B6A18" w:rsidP="008B6A18">
      <w:pPr>
        <w:pStyle w:val="Titre3"/>
      </w:pPr>
      <w:bookmarkStart w:id="22" w:name="_Toc452990986"/>
      <w:r>
        <w:t>Gestion des collisions</w:t>
      </w:r>
      <w:bookmarkEnd w:id="22"/>
    </w:p>
    <w:p w:rsidR="00F44762" w:rsidRDefault="008278C1" w:rsidP="00F44762">
      <w:pPr>
        <w:pStyle w:val="Titre2"/>
      </w:pPr>
      <w:bookmarkStart w:id="23" w:name="_Toc452990987"/>
      <w:r>
        <w:t>Menu</w:t>
      </w:r>
      <w:bookmarkEnd w:id="23"/>
    </w:p>
    <w:p w:rsidR="00F44762" w:rsidRDefault="008278C1" w:rsidP="00F44762">
      <w:pPr>
        <w:pStyle w:val="Titre2"/>
      </w:pPr>
      <w:bookmarkStart w:id="24" w:name="_Toc452990988"/>
      <w:r>
        <w:t>HUD</w:t>
      </w:r>
      <w:bookmarkEnd w:id="24"/>
    </w:p>
    <w:p w:rsidR="00F44762" w:rsidRPr="00F44762" w:rsidRDefault="00F44762" w:rsidP="00CC1451">
      <w:pPr>
        <w:pStyle w:val="Titre2"/>
      </w:pPr>
      <w:bookmarkStart w:id="25" w:name="_Toc452990989"/>
      <w:r>
        <w:t>Résolution</w:t>
      </w:r>
      <w:bookmarkEnd w:id="25"/>
    </w:p>
    <w:p w:rsidR="002A06D2" w:rsidRDefault="002A06D2" w:rsidP="002A06D2">
      <w:pPr>
        <w:spacing w:before="0" w:after="200" w:line="276" w:lineRule="auto"/>
      </w:pPr>
      <w:r>
        <w:br w:type="page"/>
      </w:r>
    </w:p>
    <w:p w:rsidR="002A06D2" w:rsidRDefault="002A06D2" w:rsidP="002A06D2">
      <w:pPr>
        <w:pStyle w:val="Titre1"/>
      </w:pPr>
      <w:bookmarkStart w:id="26" w:name="_Toc388012952"/>
      <w:bookmarkStart w:id="27" w:name="_Toc452990990"/>
      <w:r>
        <w:lastRenderedPageBreak/>
        <w:t>Protocole de test</w:t>
      </w:r>
      <w:bookmarkEnd w:id="26"/>
      <w:bookmarkEnd w:id="27"/>
    </w:p>
    <w:p w:rsidR="002A06D2" w:rsidRDefault="002A06D2" w:rsidP="002A06D2">
      <w:pPr>
        <w:spacing w:before="0" w:after="200" w:line="276" w:lineRule="auto"/>
      </w:pPr>
      <w:r>
        <w:br w:type="page"/>
      </w:r>
    </w:p>
    <w:p w:rsidR="002A06D2" w:rsidRDefault="002A06D2" w:rsidP="002A06D2">
      <w:pPr>
        <w:pStyle w:val="Titre1"/>
      </w:pPr>
      <w:r>
        <w:lastRenderedPageBreak/>
        <w:t xml:space="preserve"> </w:t>
      </w:r>
      <w:bookmarkStart w:id="28" w:name="_Toc388012960"/>
      <w:bookmarkStart w:id="29" w:name="_Toc452990991"/>
      <w:r>
        <w:t>Bug connu</w:t>
      </w:r>
      <w:bookmarkEnd w:id="28"/>
      <w:bookmarkEnd w:id="29"/>
    </w:p>
    <w:p w:rsidR="002A06D2" w:rsidRDefault="002A06D2" w:rsidP="002A06D2">
      <w:pPr>
        <w:spacing w:before="0" w:after="200" w:line="276" w:lineRule="auto"/>
      </w:pPr>
      <w:r>
        <w:br w:type="page"/>
      </w:r>
    </w:p>
    <w:p w:rsidR="002A06D2" w:rsidRDefault="002A06D2" w:rsidP="002A06D2">
      <w:pPr>
        <w:pStyle w:val="Titre1"/>
      </w:pPr>
      <w:bookmarkStart w:id="30" w:name="_Toc388012962"/>
      <w:bookmarkStart w:id="31" w:name="_Toc452990992"/>
      <w:r>
        <w:lastRenderedPageBreak/>
        <w:t>Améliorations possibles</w:t>
      </w:r>
      <w:bookmarkEnd w:id="30"/>
      <w:bookmarkEnd w:id="31"/>
    </w:p>
    <w:p w:rsidR="002A06D2" w:rsidRDefault="002A06D2" w:rsidP="002A06D2">
      <w:pPr>
        <w:spacing w:before="0" w:after="200" w:line="276" w:lineRule="auto"/>
      </w:pPr>
      <w:r>
        <w:br w:type="page"/>
      </w:r>
    </w:p>
    <w:p w:rsidR="002A06D2" w:rsidRDefault="002A06D2" w:rsidP="002A06D2">
      <w:pPr>
        <w:pStyle w:val="Titre1"/>
      </w:pPr>
      <w:bookmarkStart w:id="32" w:name="_Toc388012965"/>
      <w:bookmarkStart w:id="33" w:name="_Toc452990993"/>
      <w:r>
        <w:lastRenderedPageBreak/>
        <w:t>Problèmes et difficultés rencontrées</w:t>
      </w:r>
      <w:bookmarkEnd w:id="32"/>
      <w:bookmarkEnd w:id="33"/>
    </w:p>
    <w:p w:rsidR="002A06D2" w:rsidRDefault="002A06D2" w:rsidP="002A06D2">
      <w:pPr>
        <w:spacing w:before="0" w:after="200" w:line="276" w:lineRule="auto"/>
      </w:pPr>
      <w:r>
        <w:br w:type="page"/>
      </w:r>
    </w:p>
    <w:p w:rsidR="002A06D2" w:rsidRDefault="002A06D2" w:rsidP="002A06D2">
      <w:pPr>
        <w:pStyle w:val="Titre1"/>
      </w:pPr>
      <w:bookmarkStart w:id="34" w:name="_Toc388012966"/>
      <w:bookmarkStart w:id="35" w:name="_Toc452990994"/>
      <w:r>
        <w:lastRenderedPageBreak/>
        <w:t>Conclusion</w:t>
      </w:r>
      <w:bookmarkEnd w:id="34"/>
      <w:bookmarkEnd w:id="35"/>
    </w:p>
    <w:p w:rsidR="002A06D2" w:rsidRDefault="002A06D2" w:rsidP="002A06D2">
      <w:pPr>
        <w:spacing w:before="0" w:after="200" w:line="276" w:lineRule="auto"/>
      </w:pPr>
      <w:r>
        <w:br w:type="page"/>
      </w:r>
    </w:p>
    <w:p w:rsidR="002A06D2" w:rsidRDefault="002A06D2" w:rsidP="002A06D2">
      <w:pPr>
        <w:pStyle w:val="Titre1"/>
      </w:pPr>
      <w:bookmarkStart w:id="36" w:name="_Toc388012967"/>
      <w:bookmarkStart w:id="37" w:name="_Toc452990995"/>
      <w:r>
        <w:lastRenderedPageBreak/>
        <w:t>Webographie</w:t>
      </w:r>
      <w:bookmarkEnd w:id="36"/>
      <w:bookmarkEnd w:id="37"/>
    </w:p>
    <w:sectPr w:rsidR="002A06D2" w:rsidSect="00ED0234">
      <w:headerReference w:type="default" r:id="rId14"/>
      <w:footerReference w:type="default" r:id="rId15"/>
      <w:pgSz w:w="11907" w:h="16839"/>
      <w:pgMar w:top="567" w:right="1418" w:bottom="1145"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09A" w:rsidRDefault="0002009A" w:rsidP="003948A8">
      <w:r>
        <w:separator/>
      </w:r>
    </w:p>
  </w:endnote>
  <w:endnote w:type="continuationSeparator" w:id="0">
    <w:p w:rsidR="0002009A" w:rsidRDefault="0002009A" w:rsidP="0039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89C" w:rsidRDefault="00FE389C" w:rsidP="00FE389C">
    <w:pPr>
      <w:pStyle w:val="Pieddepageimpaire"/>
    </w:pPr>
    <w:r>
      <w:rPr>
        <w:lang w:val="fr-FR"/>
      </w:rPr>
      <w:t xml:space="preserve">Page </w:t>
    </w:r>
    <w:r>
      <w:fldChar w:fldCharType="begin"/>
    </w:r>
    <w:r>
      <w:instrText>PAGE   \* MERGEFORMAT</w:instrText>
    </w:r>
    <w:r>
      <w:fldChar w:fldCharType="separate"/>
    </w:r>
    <w:r w:rsidR="0079488C" w:rsidRPr="0079488C">
      <w:rPr>
        <w:noProof/>
        <w:sz w:val="24"/>
        <w:szCs w:val="24"/>
        <w:lang w:val="fr-FR"/>
      </w:rPr>
      <w:t>10</w:t>
    </w:r>
    <w:r>
      <w:rPr>
        <w:sz w:val="24"/>
        <w:szCs w:val="24"/>
      </w:rPr>
      <w:fldChar w:fldCharType="end"/>
    </w:r>
  </w:p>
  <w:p w:rsidR="00FE389C" w:rsidRDefault="00FE38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09A" w:rsidRDefault="0002009A" w:rsidP="003948A8">
      <w:r>
        <w:separator/>
      </w:r>
    </w:p>
  </w:footnote>
  <w:footnote w:type="continuationSeparator" w:id="0">
    <w:p w:rsidR="0002009A" w:rsidRDefault="0002009A" w:rsidP="0039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544" w:rsidRDefault="0002009A" w:rsidP="00A31544">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B229CE">
          <w:rPr>
            <w:lang w:val="fr-FR"/>
          </w:rPr>
          <w:t>Plateformer 2D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FA3F35"/>
    <w:multiLevelType w:val="hybridMultilevel"/>
    <w:tmpl w:val="709ECE9A"/>
    <w:lvl w:ilvl="0" w:tplc="CDA6E79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63358A7"/>
    <w:multiLevelType w:val="multilevel"/>
    <w:tmpl w:val="7FE281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02144AB"/>
    <w:multiLevelType w:val="hybridMultilevel"/>
    <w:tmpl w:val="41362184"/>
    <w:lvl w:ilvl="0" w:tplc="2838314A">
      <w:numFmt w:val="bullet"/>
      <w:lvlText w:val="-"/>
      <w:lvlJc w:val="left"/>
      <w:pPr>
        <w:ind w:left="720" w:hanging="360"/>
      </w:pPr>
      <w:rPr>
        <w:rFonts w:ascii="Segoe UI Light" w:eastAsiaTheme="minorHAnsi" w:hAnsi="Segoe UI Light" w:cs="Segoe U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BF5FF1"/>
    <w:multiLevelType w:val="hybridMultilevel"/>
    <w:tmpl w:val="F9E202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FE4979"/>
    <w:multiLevelType w:val="hybridMultilevel"/>
    <w:tmpl w:val="5914E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5315D1B"/>
    <w:multiLevelType w:val="hybridMultilevel"/>
    <w:tmpl w:val="5688139C"/>
    <w:lvl w:ilvl="0" w:tplc="562C5FD2">
      <w:start w:val="2"/>
      <w:numFmt w:val="bullet"/>
      <w:lvlText w:val="-"/>
      <w:lvlJc w:val="left"/>
      <w:pPr>
        <w:ind w:left="720" w:hanging="360"/>
      </w:pPr>
      <w:rPr>
        <w:rFonts w:ascii="Segoe UI Light" w:eastAsiaTheme="minorHAnsi" w:hAnsi="Segoe UI Light"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5500C08"/>
    <w:multiLevelType w:val="hybridMultilevel"/>
    <w:tmpl w:val="7F068B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870507C"/>
    <w:multiLevelType w:val="hybridMultilevel"/>
    <w:tmpl w:val="EDF461F4"/>
    <w:lvl w:ilvl="0" w:tplc="ED4291C0">
      <w:start w:val="1"/>
      <w:numFmt w:val="bullet"/>
      <w:lvlText w:val="-"/>
      <w:lvlJc w:val="left"/>
      <w:pPr>
        <w:ind w:left="720" w:hanging="360"/>
      </w:pPr>
      <w:rPr>
        <w:rFonts w:ascii="Segoe UI Light" w:eastAsiaTheme="minorHAnsi" w:hAnsi="Segoe UI Light" w:cs="Segoe U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015813"/>
    <w:multiLevelType w:val="hybridMultilevel"/>
    <w:tmpl w:val="ACAE22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C055567"/>
    <w:multiLevelType w:val="hybridMultilevel"/>
    <w:tmpl w:val="0FEC3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C315112"/>
    <w:multiLevelType w:val="hybridMultilevel"/>
    <w:tmpl w:val="D8CE11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2307018"/>
    <w:multiLevelType w:val="hybridMultilevel"/>
    <w:tmpl w:val="2506CF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3705001"/>
    <w:multiLevelType w:val="hybridMultilevel"/>
    <w:tmpl w:val="8E1A249C"/>
    <w:lvl w:ilvl="0" w:tplc="8FA094DE">
      <w:numFmt w:val="bullet"/>
      <w:lvlText w:val="-"/>
      <w:lvlJc w:val="left"/>
      <w:pPr>
        <w:ind w:left="720" w:hanging="360"/>
      </w:pPr>
      <w:rPr>
        <w:rFonts w:ascii="Segoe UI Light" w:eastAsiaTheme="minorHAnsi" w:hAnsi="Segoe UI Light" w:cs="Segoe U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0474E0"/>
    <w:multiLevelType w:val="hybridMultilevel"/>
    <w:tmpl w:val="67963CF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A950125"/>
    <w:multiLevelType w:val="hybridMultilevel"/>
    <w:tmpl w:val="FA3EE4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C2B5292"/>
    <w:multiLevelType w:val="multilevel"/>
    <w:tmpl w:val="272C3A4E"/>
    <w:lvl w:ilvl="0">
      <w:start w:val="1"/>
      <w:numFmt w:val="decimal"/>
      <w:pStyle w:val="Titre1"/>
      <w:lvlText w:val="%1."/>
      <w:lvlJc w:val="left"/>
      <w:pPr>
        <w:ind w:left="432" w:hanging="432"/>
      </w:pPr>
    </w:lvl>
    <w:lvl w:ilvl="1">
      <w:start w:val="1"/>
      <w:numFmt w:val="decimal"/>
      <w:pStyle w:val="Titre2"/>
      <w:lvlText w:val="%1.%2"/>
      <w:lvlJc w:val="left"/>
      <w:pPr>
        <w:ind w:left="1144"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5BB31F6E"/>
    <w:multiLevelType w:val="hybridMultilevel"/>
    <w:tmpl w:val="4C4090D0"/>
    <w:lvl w:ilvl="0" w:tplc="F6825F44">
      <w:start w:val="1"/>
      <w:numFmt w:val="decimal"/>
      <w:lvlText w:val="%1)"/>
      <w:lvlJc w:val="left"/>
      <w:pPr>
        <w:ind w:left="720" w:hanging="360"/>
      </w:pPr>
      <w:rPr>
        <w:rFonts w:ascii="Segoe UI Light" w:hAnsi="Segoe UI Light" w:cs="Times New Roman" w:hint="default"/>
        <w:color w:val="auto"/>
        <w:sz w:val="25"/>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E9D7A68"/>
    <w:multiLevelType w:val="hybridMultilevel"/>
    <w:tmpl w:val="236AE21A"/>
    <w:lvl w:ilvl="0" w:tplc="A1EEB51A">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4782C89"/>
    <w:multiLevelType w:val="hybridMultilevel"/>
    <w:tmpl w:val="76D410A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A785710"/>
    <w:multiLevelType w:val="hybridMultilevel"/>
    <w:tmpl w:val="1DEAE0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CE96A93"/>
    <w:multiLevelType w:val="multilevel"/>
    <w:tmpl w:val="98209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3468C"/>
    <w:multiLevelType w:val="hybridMultilevel"/>
    <w:tmpl w:val="D10407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6"/>
  </w:num>
  <w:num w:numId="25">
    <w:abstractNumId w:val="12"/>
  </w:num>
  <w:num w:numId="26">
    <w:abstractNumId w:val="24"/>
  </w:num>
  <w:num w:numId="27">
    <w:abstractNumId w:val="22"/>
  </w:num>
  <w:num w:numId="28">
    <w:abstractNumId w:val="28"/>
  </w:num>
  <w:num w:numId="29">
    <w:abstractNumId w:val="23"/>
  </w:num>
  <w:num w:numId="30">
    <w:abstractNumId w:val="5"/>
  </w:num>
  <w:num w:numId="31">
    <w:abstractNumId w:val="25"/>
  </w:num>
  <w:num w:numId="32">
    <w:abstractNumId w:val="9"/>
  </w:num>
  <w:num w:numId="33">
    <w:abstractNumId w:val="13"/>
  </w:num>
  <w:num w:numId="34">
    <w:abstractNumId w:val="17"/>
  </w:num>
  <w:num w:numId="35">
    <w:abstractNumId w:val="15"/>
  </w:num>
  <w:num w:numId="36">
    <w:abstractNumId w:val="21"/>
  </w:num>
  <w:num w:numId="37">
    <w:abstractNumId w:val="8"/>
  </w:num>
  <w:num w:numId="38">
    <w:abstractNumId w:val="20"/>
  </w:num>
  <w:num w:numId="39">
    <w:abstractNumId w:val="16"/>
  </w:num>
  <w:num w:numId="40">
    <w:abstractNumId w:val="26"/>
  </w:num>
  <w:num w:numId="41">
    <w:abstractNumId w:val="7"/>
  </w:num>
  <w:num w:numId="42">
    <w:abstractNumId w:val="19"/>
  </w:num>
  <w:num w:numId="43">
    <w:abstractNumId w:val="27"/>
  </w:num>
  <w:num w:numId="44">
    <w:abstractNumId w:val="1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DateAndTime/>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40A"/>
    <w:rsid w:val="0000284D"/>
    <w:rsid w:val="00004BD9"/>
    <w:rsid w:val="00005C1C"/>
    <w:rsid w:val="00005CA2"/>
    <w:rsid w:val="000060DD"/>
    <w:rsid w:val="0001068A"/>
    <w:rsid w:val="0001755A"/>
    <w:rsid w:val="0002009A"/>
    <w:rsid w:val="000209C7"/>
    <w:rsid w:val="00021B96"/>
    <w:rsid w:val="00022907"/>
    <w:rsid w:val="0003040E"/>
    <w:rsid w:val="00032700"/>
    <w:rsid w:val="000356A2"/>
    <w:rsid w:val="0003728B"/>
    <w:rsid w:val="00041325"/>
    <w:rsid w:val="00044A8F"/>
    <w:rsid w:val="00045CC9"/>
    <w:rsid w:val="000476DA"/>
    <w:rsid w:val="00050137"/>
    <w:rsid w:val="00050201"/>
    <w:rsid w:val="00050FD7"/>
    <w:rsid w:val="00055BE0"/>
    <w:rsid w:val="00055BEE"/>
    <w:rsid w:val="00055F86"/>
    <w:rsid w:val="000568DD"/>
    <w:rsid w:val="00060147"/>
    <w:rsid w:val="00060569"/>
    <w:rsid w:val="00061C4A"/>
    <w:rsid w:val="00061DD6"/>
    <w:rsid w:val="00063877"/>
    <w:rsid w:val="000652AF"/>
    <w:rsid w:val="00065375"/>
    <w:rsid w:val="00070BFB"/>
    <w:rsid w:val="00072A3C"/>
    <w:rsid w:val="000759DE"/>
    <w:rsid w:val="00076FC7"/>
    <w:rsid w:val="00082A68"/>
    <w:rsid w:val="00083B50"/>
    <w:rsid w:val="00083FC7"/>
    <w:rsid w:val="00084746"/>
    <w:rsid w:val="00085110"/>
    <w:rsid w:val="00085E52"/>
    <w:rsid w:val="000930EF"/>
    <w:rsid w:val="00093550"/>
    <w:rsid w:val="0009359D"/>
    <w:rsid w:val="000960FE"/>
    <w:rsid w:val="00096EAE"/>
    <w:rsid w:val="000A38A5"/>
    <w:rsid w:val="000A48C0"/>
    <w:rsid w:val="000A77E6"/>
    <w:rsid w:val="000B1363"/>
    <w:rsid w:val="000B1383"/>
    <w:rsid w:val="000B1BEC"/>
    <w:rsid w:val="000B5E45"/>
    <w:rsid w:val="000B6813"/>
    <w:rsid w:val="000C28AC"/>
    <w:rsid w:val="000C3306"/>
    <w:rsid w:val="000D3F0F"/>
    <w:rsid w:val="000D406A"/>
    <w:rsid w:val="000E0365"/>
    <w:rsid w:val="000E6482"/>
    <w:rsid w:val="000E667C"/>
    <w:rsid w:val="000E6B0D"/>
    <w:rsid w:val="000E7406"/>
    <w:rsid w:val="000F3BD5"/>
    <w:rsid w:val="000F6B6F"/>
    <w:rsid w:val="00101CC7"/>
    <w:rsid w:val="001021A6"/>
    <w:rsid w:val="00110813"/>
    <w:rsid w:val="00110E31"/>
    <w:rsid w:val="00112CB4"/>
    <w:rsid w:val="00121128"/>
    <w:rsid w:val="00122276"/>
    <w:rsid w:val="00123078"/>
    <w:rsid w:val="001242E0"/>
    <w:rsid w:val="0012751E"/>
    <w:rsid w:val="0012773B"/>
    <w:rsid w:val="0013011A"/>
    <w:rsid w:val="00131D66"/>
    <w:rsid w:val="0014076B"/>
    <w:rsid w:val="00145F3B"/>
    <w:rsid w:val="00146920"/>
    <w:rsid w:val="00150CF5"/>
    <w:rsid w:val="001546B5"/>
    <w:rsid w:val="00165297"/>
    <w:rsid w:val="001659E8"/>
    <w:rsid w:val="00165BCE"/>
    <w:rsid w:val="00167661"/>
    <w:rsid w:val="00167C35"/>
    <w:rsid w:val="00171F83"/>
    <w:rsid w:val="0017502E"/>
    <w:rsid w:val="00175585"/>
    <w:rsid w:val="00175BBE"/>
    <w:rsid w:val="00181512"/>
    <w:rsid w:val="00181F90"/>
    <w:rsid w:val="00187A43"/>
    <w:rsid w:val="001910F5"/>
    <w:rsid w:val="00191AB7"/>
    <w:rsid w:val="001944FD"/>
    <w:rsid w:val="00194C5F"/>
    <w:rsid w:val="00197770"/>
    <w:rsid w:val="001A0D39"/>
    <w:rsid w:val="001A6D6A"/>
    <w:rsid w:val="001A7774"/>
    <w:rsid w:val="001A7A47"/>
    <w:rsid w:val="001B0429"/>
    <w:rsid w:val="001B311D"/>
    <w:rsid w:val="001B3FBC"/>
    <w:rsid w:val="001B66DB"/>
    <w:rsid w:val="001B774C"/>
    <w:rsid w:val="001B7BFA"/>
    <w:rsid w:val="001C39FD"/>
    <w:rsid w:val="001C4A68"/>
    <w:rsid w:val="001C5459"/>
    <w:rsid w:val="001C7BCD"/>
    <w:rsid w:val="001D59A3"/>
    <w:rsid w:val="001E2AC5"/>
    <w:rsid w:val="001F1108"/>
    <w:rsid w:val="001F334C"/>
    <w:rsid w:val="001F49ED"/>
    <w:rsid w:val="001F6432"/>
    <w:rsid w:val="001F7DCF"/>
    <w:rsid w:val="00202AFE"/>
    <w:rsid w:val="0020640A"/>
    <w:rsid w:val="002064F9"/>
    <w:rsid w:val="00211C9E"/>
    <w:rsid w:val="0021662C"/>
    <w:rsid w:val="002212A6"/>
    <w:rsid w:val="00222840"/>
    <w:rsid w:val="002235F8"/>
    <w:rsid w:val="00226524"/>
    <w:rsid w:val="00227E6A"/>
    <w:rsid w:val="00230007"/>
    <w:rsid w:val="002311AC"/>
    <w:rsid w:val="00232496"/>
    <w:rsid w:val="00232745"/>
    <w:rsid w:val="0023289C"/>
    <w:rsid w:val="00232C9A"/>
    <w:rsid w:val="00236A0A"/>
    <w:rsid w:val="0023776D"/>
    <w:rsid w:val="0023783A"/>
    <w:rsid w:val="00237C10"/>
    <w:rsid w:val="00237CA8"/>
    <w:rsid w:val="00240A0E"/>
    <w:rsid w:val="00242014"/>
    <w:rsid w:val="00244703"/>
    <w:rsid w:val="002455E1"/>
    <w:rsid w:val="00247532"/>
    <w:rsid w:val="00252E1F"/>
    <w:rsid w:val="002540E4"/>
    <w:rsid w:val="00254D18"/>
    <w:rsid w:val="00255078"/>
    <w:rsid w:val="00255254"/>
    <w:rsid w:val="002553A0"/>
    <w:rsid w:val="00260EEA"/>
    <w:rsid w:val="00261550"/>
    <w:rsid w:val="00262DCD"/>
    <w:rsid w:val="00262E71"/>
    <w:rsid w:val="00263F96"/>
    <w:rsid w:val="002657D4"/>
    <w:rsid w:val="00265935"/>
    <w:rsid w:val="002659B9"/>
    <w:rsid w:val="0027189A"/>
    <w:rsid w:val="00274706"/>
    <w:rsid w:val="00274E38"/>
    <w:rsid w:val="00275CEA"/>
    <w:rsid w:val="00275FBC"/>
    <w:rsid w:val="00281711"/>
    <w:rsid w:val="0028214E"/>
    <w:rsid w:val="0028267F"/>
    <w:rsid w:val="002851CE"/>
    <w:rsid w:val="0028776F"/>
    <w:rsid w:val="00287FDB"/>
    <w:rsid w:val="00292244"/>
    <w:rsid w:val="002939CB"/>
    <w:rsid w:val="00296DB3"/>
    <w:rsid w:val="002A06D2"/>
    <w:rsid w:val="002A6C8E"/>
    <w:rsid w:val="002B15BE"/>
    <w:rsid w:val="002B4C98"/>
    <w:rsid w:val="002B58C4"/>
    <w:rsid w:val="002B5C15"/>
    <w:rsid w:val="002B6361"/>
    <w:rsid w:val="002C258F"/>
    <w:rsid w:val="002C26B5"/>
    <w:rsid w:val="002C3104"/>
    <w:rsid w:val="002C5809"/>
    <w:rsid w:val="002C593F"/>
    <w:rsid w:val="002D125A"/>
    <w:rsid w:val="002D1FA6"/>
    <w:rsid w:val="002D277F"/>
    <w:rsid w:val="002D2D85"/>
    <w:rsid w:val="002D4169"/>
    <w:rsid w:val="002D41FE"/>
    <w:rsid w:val="002D57AC"/>
    <w:rsid w:val="002D6B83"/>
    <w:rsid w:val="002D6C3A"/>
    <w:rsid w:val="002E0293"/>
    <w:rsid w:val="002E241A"/>
    <w:rsid w:val="002E28CA"/>
    <w:rsid w:val="002E2B16"/>
    <w:rsid w:val="002E77F1"/>
    <w:rsid w:val="002F25CC"/>
    <w:rsid w:val="002F771E"/>
    <w:rsid w:val="00304A15"/>
    <w:rsid w:val="00304D41"/>
    <w:rsid w:val="00305728"/>
    <w:rsid w:val="00305829"/>
    <w:rsid w:val="00306057"/>
    <w:rsid w:val="0030715C"/>
    <w:rsid w:val="0031086D"/>
    <w:rsid w:val="00311F72"/>
    <w:rsid w:val="0031328C"/>
    <w:rsid w:val="00313BF3"/>
    <w:rsid w:val="003176A3"/>
    <w:rsid w:val="00320B35"/>
    <w:rsid w:val="0032205C"/>
    <w:rsid w:val="00332726"/>
    <w:rsid w:val="0033425F"/>
    <w:rsid w:val="00335BE7"/>
    <w:rsid w:val="00336FB2"/>
    <w:rsid w:val="00341DB1"/>
    <w:rsid w:val="00343868"/>
    <w:rsid w:val="00343EB4"/>
    <w:rsid w:val="0034438B"/>
    <w:rsid w:val="00347060"/>
    <w:rsid w:val="00347263"/>
    <w:rsid w:val="00347508"/>
    <w:rsid w:val="00354D70"/>
    <w:rsid w:val="00356A32"/>
    <w:rsid w:val="003574E8"/>
    <w:rsid w:val="003619FE"/>
    <w:rsid w:val="00362678"/>
    <w:rsid w:val="00363144"/>
    <w:rsid w:val="0036666B"/>
    <w:rsid w:val="003675AF"/>
    <w:rsid w:val="00371235"/>
    <w:rsid w:val="003735A0"/>
    <w:rsid w:val="00374B0E"/>
    <w:rsid w:val="00376342"/>
    <w:rsid w:val="00380471"/>
    <w:rsid w:val="00383920"/>
    <w:rsid w:val="00383BB4"/>
    <w:rsid w:val="00385A24"/>
    <w:rsid w:val="0039286F"/>
    <w:rsid w:val="003939F4"/>
    <w:rsid w:val="00394044"/>
    <w:rsid w:val="003948A8"/>
    <w:rsid w:val="00394A5A"/>
    <w:rsid w:val="003A4EA5"/>
    <w:rsid w:val="003A5400"/>
    <w:rsid w:val="003A5F78"/>
    <w:rsid w:val="003B0E56"/>
    <w:rsid w:val="003B49C7"/>
    <w:rsid w:val="003C2B0E"/>
    <w:rsid w:val="003C3FBF"/>
    <w:rsid w:val="003D0111"/>
    <w:rsid w:val="003D2F54"/>
    <w:rsid w:val="003D3963"/>
    <w:rsid w:val="003D6BD7"/>
    <w:rsid w:val="003D7181"/>
    <w:rsid w:val="003D7D41"/>
    <w:rsid w:val="003E1480"/>
    <w:rsid w:val="003E2E6A"/>
    <w:rsid w:val="003E6111"/>
    <w:rsid w:val="003E67D8"/>
    <w:rsid w:val="003E74A9"/>
    <w:rsid w:val="003F1E2D"/>
    <w:rsid w:val="003F242D"/>
    <w:rsid w:val="003F324F"/>
    <w:rsid w:val="003F42EC"/>
    <w:rsid w:val="003F79B1"/>
    <w:rsid w:val="00400065"/>
    <w:rsid w:val="0040144C"/>
    <w:rsid w:val="00401846"/>
    <w:rsid w:val="00403202"/>
    <w:rsid w:val="004064A9"/>
    <w:rsid w:val="00406544"/>
    <w:rsid w:val="00413C5B"/>
    <w:rsid w:val="004153E7"/>
    <w:rsid w:val="00425383"/>
    <w:rsid w:val="004262C9"/>
    <w:rsid w:val="00426917"/>
    <w:rsid w:val="004270E7"/>
    <w:rsid w:val="00431FE3"/>
    <w:rsid w:val="004348F7"/>
    <w:rsid w:val="004379FA"/>
    <w:rsid w:val="00437A4F"/>
    <w:rsid w:val="00440AB0"/>
    <w:rsid w:val="00442969"/>
    <w:rsid w:val="00443687"/>
    <w:rsid w:val="00444235"/>
    <w:rsid w:val="00446CBA"/>
    <w:rsid w:val="004508AC"/>
    <w:rsid w:val="004576FE"/>
    <w:rsid w:val="004606A4"/>
    <w:rsid w:val="004627E8"/>
    <w:rsid w:val="004632F3"/>
    <w:rsid w:val="00464419"/>
    <w:rsid w:val="0046630B"/>
    <w:rsid w:val="00466636"/>
    <w:rsid w:val="004674FA"/>
    <w:rsid w:val="00471739"/>
    <w:rsid w:val="0047291D"/>
    <w:rsid w:val="00483972"/>
    <w:rsid w:val="0048579D"/>
    <w:rsid w:val="00487A87"/>
    <w:rsid w:val="004904B4"/>
    <w:rsid w:val="00493684"/>
    <w:rsid w:val="004961F3"/>
    <w:rsid w:val="0049674D"/>
    <w:rsid w:val="004A0667"/>
    <w:rsid w:val="004A0C45"/>
    <w:rsid w:val="004A7A26"/>
    <w:rsid w:val="004A7C87"/>
    <w:rsid w:val="004B148D"/>
    <w:rsid w:val="004B34E4"/>
    <w:rsid w:val="004B34F1"/>
    <w:rsid w:val="004B35E6"/>
    <w:rsid w:val="004B5F0B"/>
    <w:rsid w:val="004B7C88"/>
    <w:rsid w:val="004C1404"/>
    <w:rsid w:val="004C2019"/>
    <w:rsid w:val="004C2905"/>
    <w:rsid w:val="004C5B97"/>
    <w:rsid w:val="004C5E56"/>
    <w:rsid w:val="004D60D1"/>
    <w:rsid w:val="004E09D2"/>
    <w:rsid w:val="004E30BC"/>
    <w:rsid w:val="004E379A"/>
    <w:rsid w:val="004E7481"/>
    <w:rsid w:val="004F11B4"/>
    <w:rsid w:val="004F11B8"/>
    <w:rsid w:val="004F2247"/>
    <w:rsid w:val="004F2709"/>
    <w:rsid w:val="004F6799"/>
    <w:rsid w:val="004F6BE1"/>
    <w:rsid w:val="00504262"/>
    <w:rsid w:val="00505018"/>
    <w:rsid w:val="005071EE"/>
    <w:rsid w:val="005072A0"/>
    <w:rsid w:val="00514B90"/>
    <w:rsid w:val="00515955"/>
    <w:rsid w:val="005163D9"/>
    <w:rsid w:val="00516BCD"/>
    <w:rsid w:val="00521490"/>
    <w:rsid w:val="00521C4F"/>
    <w:rsid w:val="00526428"/>
    <w:rsid w:val="00526798"/>
    <w:rsid w:val="00531973"/>
    <w:rsid w:val="00531DEC"/>
    <w:rsid w:val="0053351F"/>
    <w:rsid w:val="00533686"/>
    <w:rsid w:val="00534341"/>
    <w:rsid w:val="0053465A"/>
    <w:rsid w:val="00534919"/>
    <w:rsid w:val="0053770B"/>
    <w:rsid w:val="005436CB"/>
    <w:rsid w:val="00543D66"/>
    <w:rsid w:val="005458A0"/>
    <w:rsid w:val="0055196F"/>
    <w:rsid w:val="00551B43"/>
    <w:rsid w:val="00554CB6"/>
    <w:rsid w:val="00562D72"/>
    <w:rsid w:val="00580553"/>
    <w:rsid w:val="0058640A"/>
    <w:rsid w:val="00586B26"/>
    <w:rsid w:val="005911FB"/>
    <w:rsid w:val="0059404F"/>
    <w:rsid w:val="005958D0"/>
    <w:rsid w:val="00595DBD"/>
    <w:rsid w:val="005973B7"/>
    <w:rsid w:val="005A07D3"/>
    <w:rsid w:val="005A1BEF"/>
    <w:rsid w:val="005A3552"/>
    <w:rsid w:val="005A381C"/>
    <w:rsid w:val="005A4B67"/>
    <w:rsid w:val="005A5199"/>
    <w:rsid w:val="005A6BBF"/>
    <w:rsid w:val="005B060D"/>
    <w:rsid w:val="005B2302"/>
    <w:rsid w:val="005B5C95"/>
    <w:rsid w:val="005B7158"/>
    <w:rsid w:val="005C1AF7"/>
    <w:rsid w:val="005C20B8"/>
    <w:rsid w:val="005C6830"/>
    <w:rsid w:val="005D0647"/>
    <w:rsid w:val="005D0A19"/>
    <w:rsid w:val="005D0E4C"/>
    <w:rsid w:val="005D4E1B"/>
    <w:rsid w:val="005D7B6E"/>
    <w:rsid w:val="005E12E7"/>
    <w:rsid w:val="005E38F9"/>
    <w:rsid w:val="005E5061"/>
    <w:rsid w:val="005E62EE"/>
    <w:rsid w:val="005E6EA2"/>
    <w:rsid w:val="005E7D30"/>
    <w:rsid w:val="005F31D9"/>
    <w:rsid w:val="00601ED0"/>
    <w:rsid w:val="00607706"/>
    <w:rsid w:val="00610288"/>
    <w:rsid w:val="006105BC"/>
    <w:rsid w:val="00610A3A"/>
    <w:rsid w:val="00610EF3"/>
    <w:rsid w:val="00611E3F"/>
    <w:rsid w:val="00622B30"/>
    <w:rsid w:val="006312AE"/>
    <w:rsid w:val="00632A73"/>
    <w:rsid w:val="00636FED"/>
    <w:rsid w:val="0064019E"/>
    <w:rsid w:val="00651B99"/>
    <w:rsid w:val="00652753"/>
    <w:rsid w:val="00654090"/>
    <w:rsid w:val="00655AF4"/>
    <w:rsid w:val="00656B40"/>
    <w:rsid w:val="006604A1"/>
    <w:rsid w:val="006606F8"/>
    <w:rsid w:val="00660DF1"/>
    <w:rsid w:val="006655D5"/>
    <w:rsid w:val="00666C3A"/>
    <w:rsid w:val="006672AF"/>
    <w:rsid w:val="006723C9"/>
    <w:rsid w:val="0067240C"/>
    <w:rsid w:val="006733FF"/>
    <w:rsid w:val="00673F78"/>
    <w:rsid w:val="0067420B"/>
    <w:rsid w:val="006752BC"/>
    <w:rsid w:val="006776B0"/>
    <w:rsid w:val="00680611"/>
    <w:rsid w:val="00681771"/>
    <w:rsid w:val="00682870"/>
    <w:rsid w:val="00682DEC"/>
    <w:rsid w:val="0069383E"/>
    <w:rsid w:val="00693969"/>
    <w:rsid w:val="00694ABD"/>
    <w:rsid w:val="0069537A"/>
    <w:rsid w:val="006964CE"/>
    <w:rsid w:val="006A0841"/>
    <w:rsid w:val="006A15C7"/>
    <w:rsid w:val="006A42B6"/>
    <w:rsid w:val="006A5077"/>
    <w:rsid w:val="006B49EE"/>
    <w:rsid w:val="006B6F1D"/>
    <w:rsid w:val="006B6FE5"/>
    <w:rsid w:val="006C0C5B"/>
    <w:rsid w:val="006C104F"/>
    <w:rsid w:val="006C3F06"/>
    <w:rsid w:val="006C76D0"/>
    <w:rsid w:val="006C7EE5"/>
    <w:rsid w:val="006D18DC"/>
    <w:rsid w:val="006D4407"/>
    <w:rsid w:val="006D467B"/>
    <w:rsid w:val="006E144A"/>
    <w:rsid w:val="006E30A6"/>
    <w:rsid w:val="006E4550"/>
    <w:rsid w:val="006E50EB"/>
    <w:rsid w:val="006E662B"/>
    <w:rsid w:val="006E6CD8"/>
    <w:rsid w:val="006F06EE"/>
    <w:rsid w:val="006F1E95"/>
    <w:rsid w:val="006F24DF"/>
    <w:rsid w:val="006F7DF2"/>
    <w:rsid w:val="00701CEA"/>
    <w:rsid w:val="007049F6"/>
    <w:rsid w:val="00704B1A"/>
    <w:rsid w:val="00705386"/>
    <w:rsid w:val="0070576B"/>
    <w:rsid w:val="00705E23"/>
    <w:rsid w:val="0070646D"/>
    <w:rsid w:val="007138A0"/>
    <w:rsid w:val="00715F87"/>
    <w:rsid w:val="00720A0D"/>
    <w:rsid w:val="00721B03"/>
    <w:rsid w:val="00722A33"/>
    <w:rsid w:val="00722B2D"/>
    <w:rsid w:val="007231D8"/>
    <w:rsid w:val="00726C35"/>
    <w:rsid w:val="00731095"/>
    <w:rsid w:val="007319A6"/>
    <w:rsid w:val="007341CD"/>
    <w:rsid w:val="00735405"/>
    <w:rsid w:val="007359B5"/>
    <w:rsid w:val="00744301"/>
    <w:rsid w:val="007469BA"/>
    <w:rsid w:val="0074761B"/>
    <w:rsid w:val="0074793B"/>
    <w:rsid w:val="00753612"/>
    <w:rsid w:val="007563DC"/>
    <w:rsid w:val="00756689"/>
    <w:rsid w:val="007575BB"/>
    <w:rsid w:val="00757782"/>
    <w:rsid w:val="00761EFD"/>
    <w:rsid w:val="00764127"/>
    <w:rsid w:val="00764857"/>
    <w:rsid w:val="0076682E"/>
    <w:rsid w:val="00766A53"/>
    <w:rsid w:val="007705AE"/>
    <w:rsid w:val="00771CD5"/>
    <w:rsid w:val="00772763"/>
    <w:rsid w:val="00773C42"/>
    <w:rsid w:val="0077461F"/>
    <w:rsid w:val="007759D0"/>
    <w:rsid w:val="007804C4"/>
    <w:rsid w:val="00780556"/>
    <w:rsid w:val="00780A7D"/>
    <w:rsid w:val="00781B4A"/>
    <w:rsid w:val="0078227C"/>
    <w:rsid w:val="00782CC1"/>
    <w:rsid w:val="00785024"/>
    <w:rsid w:val="007915E5"/>
    <w:rsid w:val="00791E91"/>
    <w:rsid w:val="0079488C"/>
    <w:rsid w:val="00794F04"/>
    <w:rsid w:val="0079656D"/>
    <w:rsid w:val="007A2BB8"/>
    <w:rsid w:val="007A2D1C"/>
    <w:rsid w:val="007A33D1"/>
    <w:rsid w:val="007A3D13"/>
    <w:rsid w:val="007B0E54"/>
    <w:rsid w:val="007B6083"/>
    <w:rsid w:val="007B7BA1"/>
    <w:rsid w:val="007B7CEE"/>
    <w:rsid w:val="007B7FDB"/>
    <w:rsid w:val="007D262A"/>
    <w:rsid w:val="007D3A8D"/>
    <w:rsid w:val="007D40BD"/>
    <w:rsid w:val="007D4629"/>
    <w:rsid w:val="007D60C2"/>
    <w:rsid w:val="007E0756"/>
    <w:rsid w:val="007E2DED"/>
    <w:rsid w:val="007E4F8F"/>
    <w:rsid w:val="00804A71"/>
    <w:rsid w:val="00812E46"/>
    <w:rsid w:val="00812FEB"/>
    <w:rsid w:val="00815458"/>
    <w:rsid w:val="008168E5"/>
    <w:rsid w:val="00817CCA"/>
    <w:rsid w:val="008208D1"/>
    <w:rsid w:val="00821A4B"/>
    <w:rsid w:val="008278C1"/>
    <w:rsid w:val="00827AFC"/>
    <w:rsid w:val="00830270"/>
    <w:rsid w:val="0083063B"/>
    <w:rsid w:val="008315D2"/>
    <w:rsid w:val="00831991"/>
    <w:rsid w:val="00836C82"/>
    <w:rsid w:val="00837FC4"/>
    <w:rsid w:val="00840BA5"/>
    <w:rsid w:val="008427E9"/>
    <w:rsid w:val="00847C08"/>
    <w:rsid w:val="00855505"/>
    <w:rsid w:val="00860D00"/>
    <w:rsid w:val="00862B01"/>
    <w:rsid w:val="008637EA"/>
    <w:rsid w:val="00863AAF"/>
    <w:rsid w:val="00872D88"/>
    <w:rsid w:val="00874718"/>
    <w:rsid w:val="008749A5"/>
    <w:rsid w:val="008769EA"/>
    <w:rsid w:val="00884E0A"/>
    <w:rsid w:val="00890DEE"/>
    <w:rsid w:val="00891A44"/>
    <w:rsid w:val="00894070"/>
    <w:rsid w:val="008950A0"/>
    <w:rsid w:val="008A23D0"/>
    <w:rsid w:val="008A2D8D"/>
    <w:rsid w:val="008A45AB"/>
    <w:rsid w:val="008A476D"/>
    <w:rsid w:val="008A5A58"/>
    <w:rsid w:val="008A6573"/>
    <w:rsid w:val="008A7715"/>
    <w:rsid w:val="008A781D"/>
    <w:rsid w:val="008B6A18"/>
    <w:rsid w:val="008B75A2"/>
    <w:rsid w:val="008C0086"/>
    <w:rsid w:val="008C1977"/>
    <w:rsid w:val="008C3BA6"/>
    <w:rsid w:val="008D0C0F"/>
    <w:rsid w:val="008D174F"/>
    <w:rsid w:val="008D27F9"/>
    <w:rsid w:val="008D329D"/>
    <w:rsid w:val="008D3738"/>
    <w:rsid w:val="008D575A"/>
    <w:rsid w:val="008D618E"/>
    <w:rsid w:val="008D63E9"/>
    <w:rsid w:val="008E0587"/>
    <w:rsid w:val="008E3C18"/>
    <w:rsid w:val="008E4489"/>
    <w:rsid w:val="008F15D6"/>
    <w:rsid w:val="008F178F"/>
    <w:rsid w:val="008F1F67"/>
    <w:rsid w:val="008F3B8C"/>
    <w:rsid w:val="008F3C45"/>
    <w:rsid w:val="008F3CC2"/>
    <w:rsid w:val="008F4A17"/>
    <w:rsid w:val="008F53C6"/>
    <w:rsid w:val="008F7017"/>
    <w:rsid w:val="00900E5B"/>
    <w:rsid w:val="00905493"/>
    <w:rsid w:val="00906E68"/>
    <w:rsid w:val="00913332"/>
    <w:rsid w:val="0091673A"/>
    <w:rsid w:val="00923391"/>
    <w:rsid w:val="00923D68"/>
    <w:rsid w:val="00925D31"/>
    <w:rsid w:val="009264B2"/>
    <w:rsid w:val="00931A9F"/>
    <w:rsid w:val="00931E3C"/>
    <w:rsid w:val="00932EFD"/>
    <w:rsid w:val="00935D13"/>
    <w:rsid w:val="0093790D"/>
    <w:rsid w:val="00941D41"/>
    <w:rsid w:val="009440A9"/>
    <w:rsid w:val="00945054"/>
    <w:rsid w:val="00953728"/>
    <w:rsid w:val="00955163"/>
    <w:rsid w:val="0095538F"/>
    <w:rsid w:val="00961D7E"/>
    <w:rsid w:val="00962189"/>
    <w:rsid w:val="00963C4B"/>
    <w:rsid w:val="00963DDC"/>
    <w:rsid w:val="009711A4"/>
    <w:rsid w:val="009715C4"/>
    <w:rsid w:val="009777B9"/>
    <w:rsid w:val="00980C99"/>
    <w:rsid w:val="00980D2C"/>
    <w:rsid w:val="009820A0"/>
    <w:rsid w:val="009831C7"/>
    <w:rsid w:val="00984021"/>
    <w:rsid w:val="0099007A"/>
    <w:rsid w:val="00992FE6"/>
    <w:rsid w:val="0099495F"/>
    <w:rsid w:val="00994CCF"/>
    <w:rsid w:val="00994D0A"/>
    <w:rsid w:val="00995748"/>
    <w:rsid w:val="0099794D"/>
    <w:rsid w:val="009A05B9"/>
    <w:rsid w:val="009A1185"/>
    <w:rsid w:val="009A14B0"/>
    <w:rsid w:val="009A1FB9"/>
    <w:rsid w:val="009A3F4D"/>
    <w:rsid w:val="009A5AE9"/>
    <w:rsid w:val="009B079C"/>
    <w:rsid w:val="009B33C9"/>
    <w:rsid w:val="009B468F"/>
    <w:rsid w:val="009B61AD"/>
    <w:rsid w:val="009B6B9E"/>
    <w:rsid w:val="009C3C0D"/>
    <w:rsid w:val="009C4053"/>
    <w:rsid w:val="009D72FC"/>
    <w:rsid w:val="009E0677"/>
    <w:rsid w:val="009E0BB3"/>
    <w:rsid w:val="009E3CBB"/>
    <w:rsid w:val="009E43EF"/>
    <w:rsid w:val="009E5096"/>
    <w:rsid w:val="009E6F24"/>
    <w:rsid w:val="009F3B56"/>
    <w:rsid w:val="009F7AB9"/>
    <w:rsid w:val="00A034B6"/>
    <w:rsid w:val="00A12782"/>
    <w:rsid w:val="00A1743E"/>
    <w:rsid w:val="00A21596"/>
    <w:rsid w:val="00A22C8D"/>
    <w:rsid w:val="00A22DDC"/>
    <w:rsid w:val="00A26E56"/>
    <w:rsid w:val="00A30063"/>
    <w:rsid w:val="00A3135E"/>
    <w:rsid w:val="00A31544"/>
    <w:rsid w:val="00A31A73"/>
    <w:rsid w:val="00A34F13"/>
    <w:rsid w:val="00A3511A"/>
    <w:rsid w:val="00A35E33"/>
    <w:rsid w:val="00A35F7E"/>
    <w:rsid w:val="00A363FC"/>
    <w:rsid w:val="00A36DA0"/>
    <w:rsid w:val="00A37A19"/>
    <w:rsid w:val="00A4147B"/>
    <w:rsid w:val="00A420F2"/>
    <w:rsid w:val="00A43F99"/>
    <w:rsid w:val="00A4627D"/>
    <w:rsid w:val="00A47D27"/>
    <w:rsid w:val="00A53EEF"/>
    <w:rsid w:val="00A55D97"/>
    <w:rsid w:val="00A653CA"/>
    <w:rsid w:val="00A66AA2"/>
    <w:rsid w:val="00A700AF"/>
    <w:rsid w:val="00A701C5"/>
    <w:rsid w:val="00A72E9B"/>
    <w:rsid w:val="00A73BB0"/>
    <w:rsid w:val="00A75CAB"/>
    <w:rsid w:val="00A76816"/>
    <w:rsid w:val="00A82659"/>
    <w:rsid w:val="00A82B00"/>
    <w:rsid w:val="00A84D09"/>
    <w:rsid w:val="00A86AF4"/>
    <w:rsid w:val="00A87CAF"/>
    <w:rsid w:val="00A92BEC"/>
    <w:rsid w:val="00A96A6A"/>
    <w:rsid w:val="00A96D75"/>
    <w:rsid w:val="00AA0732"/>
    <w:rsid w:val="00AA13B8"/>
    <w:rsid w:val="00AA1775"/>
    <w:rsid w:val="00AA291C"/>
    <w:rsid w:val="00AA323C"/>
    <w:rsid w:val="00AA33D1"/>
    <w:rsid w:val="00AA35CD"/>
    <w:rsid w:val="00AA6901"/>
    <w:rsid w:val="00AA76B4"/>
    <w:rsid w:val="00AB2E6F"/>
    <w:rsid w:val="00AB60FB"/>
    <w:rsid w:val="00AB7938"/>
    <w:rsid w:val="00AB7CBE"/>
    <w:rsid w:val="00AC0431"/>
    <w:rsid w:val="00AC1EE0"/>
    <w:rsid w:val="00AC4DA9"/>
    <w:rsid w:val="00AC5BDC"/>
    <w:rsid w:val="00AD049B"/>
    <w:rsid w:val="00AD354E"/>
    <w:rsid w:val="00AD5FE2"/>
    <w:rsid w:val="00AD6C0E"/>
    <w:rsid w:val="00AE09E5"/>
    <w:rsid w:val="00AE1106"/>
    <w:rsid w:val="00AE158F"/>
    <w:rsid w:val="00AE24EA"/>
    <w:rsid w:val="00AE47A7"/>
    <w:rsid w:val="00AE4C49"/>
    <w:rsid w:val="00AE6897"/>
    <w:rsid w:val="00AF1026"/>
    <w:rsid w:val="00AF16D5"/>
    <w:rsid w:val="00AF2574"/>
    <w:rsid w:val="00AF3F9F"/>
    <w:rsid w:val="00AF4609"/>
    <w:rsid w:val="00AF573E"/>
    <w:rsid w:val="00AF7153"/>
    <w:rsid w:val="00B00B26"/>
    <w:rsid w:val="00B06495"/>
    <w:rsid w:val="00B07221"/>
    <w:rsid w:val="00B07366"/>
    <w:rsid w:val="00B11986"/>
    <w:rsid w:val="00B17796"/>
    <w:rsid w:val="00B229CE"/>
    <w:rsid w:val="00B23EEC"/>
    <w:rsid w:val="00B271B2"/>
    <w:rsid w:val="00B30EF0"/>
    <w:rsid w:val="00B337A8"/>
    <w:rsid w:val="00B3585E"/>
    <w:rsid w:val="00B3591F"/>
    <w:rsid w:val="00B36910"/>
    <w:rsid w:val="00B37606"/>
    <w:rsid w:val="00B437D4"/>
    <w:rsid w:val="00B442C8"/>
    <w:rsid w:val="00B45352"/>
    <w:rsid w:val="00B45753"/>
    <w:rsid w:val="00B45977"/>
    <w:rsid w:val="00B50F4B"/>
    <w:rsid w:val="00B52A78"/>
    <w:rsid w:val="00B53414"/>
    <w:rsid w:val="00B54DDB"/>
    <w:rsid w:val="00B55367"/>
    <w:rsid w:val="00B57277"/>
    <w:rsid w:val="00B574D7"/>
    <w:rsid w:val="00B60957"/>
    <w:rsid w:val="00B60EAE"/>
    <w:rsid w:val="00B61FA7"/>
    <w:rsid w:val="00B62027"/>
    <w:rsid w:val="00B63015"/>
    <w:rsid w:val="00B63214"/>
    <w:rsid w:val="00B63347"/>
    <w:rsid w:val="00B640A0"/>
    <w:rsid w:val="00B65982"/>
    <w:rsid w:val="00B70B42"/>
    <w:rsid w:val="00B7790E"/>
    <w:rsid w:val="00B8213E"/>
    <w:rsid w:val="00B833EE"/>
    <w:rsid w:val="00B8395E"/>
    <w:rsid w:val="00B84E66"/>
    <w:rsid w:val="00B857DC"/>
    <w:rsid w:val="00B86873"/>
    <w:rsid w:val="00B91279"/>
    <w:rsid w:val="00B91BA5"/>
    <w:rsid w:val="00B95620"/>
    <w:rsid w:val="00BA31CE"/>
    <w:rsid w:val="00BA31CF"/>
    <w:rsid w:val="00BA3F43"/>
    <w:rsid w:val="00BA4811"/>
    <w:rsid w:val="00BA5203"/>
    <w:rsid w:val="00BB17DA"/>
    <w:rsid w:val="00BB2F28"/>
    <w:rsid w:val="00BB555A"/>
    <w:rsid w:val="00BB5697"/>
    <w:rsid w:val="00BB6EDC"/>
    <w:rsid w:val="00BB72E3"/>
    <w:rsid w:val="00BC33C8"/>
    <w:rsid w:val="00BC405E"/>
    <w:rsid w:val="00BC47F3"/>
    <w:rsid w:val="00BC4E1C"/>
    <w:rsid w:val="00BC61CC"/>
    <w:rsid w:val="00BC6532"/>
    <w:rsid w:val="00BC676B"/>
    <w:rsid w:val="00BC7A46"/>
    <w:rsid w:val="00BD1028"/>
    <w:rsid w:val="00BD56AB"/>
    <w:rsid w:val="00BD5A1D"/>
    <w:rsid w:val="00BD6117"/>
    <w:rsid w:val="00BD7600"/>
    <w:rsid w:val="00BE16D6"/>
    <w:rsid w:val="00BE2012"/>
    <w:rsid w:val="00BE2CCC"/>
    <w:rsid w:val="00BE3373"/>
    <w:rsid w:val="00BE3685"/>
    <w:rsid w:val="00BE44A6"/>
    <w:rsid w:val="00BE49BC"/>
    <w:rsid w:val="00BE5552"/>
    <w:rsid w:val="00BE608D"/>
    <w:rsid w:val="00BF0658"/>
    <w:rsid w:val="00BF11B2"/>
    <w:rsid w:val="00BF445F"/>
    <w:rsid w:val="00C122F2"/>
    <w:rsid w:val="00C1255B"/>
    <w:rsid w:val="00C17626"/>
    <w:rsid w:val="00C177B0"/>
    <w:rsid w:val="00C204D0"/>
    <w:rsid w:val="00C22E20"/>
    <w:rsid w:val="00C27A0F"/>
    <w:rsid w:val="00C31177"/>
    <w:rsid w:val="00C35398"/>
    <w:rsid w:val="00C36266"/>
    <w:rsid w:val="00C36F45"/>
    <w:rsid w:val="00C40EE0"/>
    <w:rsid w:val="00C4200E"/>
    <w:rsid w:val="00C42658"/>
    <w:rsid w:val="00C44766"/>
    <w:rsid w:val="00C51C2E"/>
    <w:rsid w:val="00C51FC6"/>
    <w:rsid w:val="00C666F0"/>
    <w:rsid w:val="00C676B5"/>
    <w:rsid w:val="00C70648"/>
    <w:rsid w:val="00C70DA2"/>
    <w:rsid w:val="00C7146D"/>
    <w:rsid w:val="00C74F41"/>
    <w:rsid w:val="00C75C74"/>
    <w:rsid w:val="00C83EEE"/>
    <w:rsid w:val="00C915A9"/>
    <w:rsid w:val="00C935D1"/>
    <w:rsid w:val="00C97944"/>
    <w:rsid w:val="00CA0193"/>
    <w:rsid w:val="00CA2DD3"/>
    <w:rsid w:val="00CA318D"/>
    <w:rsid w:val="00CA3BB3"/>
    <w:rsid w:val="00CA4760"/>
    <w:rsid w:val="00CB0268"/>
    <w:rsid w:val="00CB13D2"/>
    <w:rsid w:val="00CB1928"/>
    <w:rsid w:val="00CB2FFD"/>
    <w:rsid w:val="00CB4487"/>
    <w:rsid w:val="00CB4C7A"/>
    <w:rsid w:val="00CC1451"/>
    <w:rsid w:val="00CC33E4"/>
    <w:rsid w:val="00CC43F1"/>
    <w:rsid w:val="00CC4D23"/>
    <w:rsid w:val="00CD08C5"/>
    <w:rsid w:val="00CD0E9F"/>
    <w:rsid w:val="00CD2417"/>
    <w:rsid w:val="00CD50A1"/>
    <w:rsid w:val="00CD785A"/>
    <w:rsid w:val="00CD7D85"/>
    <w:rsid w:val="00CE51B9"/>
    <w:rsid w:val="00CE5D43"/>
    <w:rsid w:val="00CE66C3"/>
    <w:rsid w:val="00CE7C78"/>
    <w:rsid w:val="00CF0978"/>
    <w:rsid w:val="00CF0B85"/>
    <w:rsid w:val="00CF12F1"/>
    <w:rsid w:val="00CF22F8"/>
    <w:rsid w:val="00CF5456"/>
    <w:rsid w:val="00CF6ED0"/>
    <w:rsid w:val="00CF730E"/>
    <w:rsid w:val="00D0044E"/>
    <w:rsid w:val="00D0087F"/>
    <w:rsid w:val="00D0126E"/>
    <w:rsid w:val="00D0146C"/>
    <w:rsid w:val="00D01C62"/>
    <w:rsid w:val="00D03713"/>
    <w:rsid w:val="00D04C60"/>
    <w:rsid w:val="00D05123"/>
    <w:rsid w:val="00D0582A"/>
    <w:rsid w:val="00D05FE1"/>
    <w:rsid w:val="00D0683A"/>
    <w:rsid w:val="00D10C31"/>
    <w:rsid w:val="00D1177A"/>
    <w:rsid w:val="00D13652"/>
    <w:rsid w:val="00D15271"/>
    <w:rsid w:val="00D15AAA"/>
    <w:rsid w:val="00D17F4C"/>
    <w:rsid w:val="00D2468A"/>
    <w:rsid w:val="00D261FE"/>
    <w:rsid w:val="00D31A94"/>
    <w:rsid w:val="00D35AB6"/>
    <w:rsid w:val="00D35E4A"/>
    <w:rsid w:val="00D36D36"/>
    <w:rsid w:val="00D36EE9"/>
    <w:rsid w:val="00D40E23"/>
    <w:rsid w:val="00D42551"/>
    <w:rsid w:val="00D50C6D"/>
    <w:rsid w:val="00D50F0D"/>
    <w:rsid w:val="00D57FAF"/>
    <w:rsid w:val="00D621FA"/>
    <w:rsid w:val="00D707EA"/>
    <w:rsid w:val="00D71241"/>
    <w:rsid w:val="00D728AE"/>
    <w:rsid w:val="00D72914"/>
    <w:rsid w:val="00D73A27"/>
    <w:rsid w:val="00D7656B"/>
    <w:rsid w:val="00D807BE"/>
    <w:rsid w:val="00D834A7"/>
    <w:rsid w:val="00D8662F"/>
    <w:rsid w:val="00D870F8"/>
    <w:rsid w:val="00D91731"/>
    <w:rsid w:val="00D93F67"/>
    <w:rsid w:val="00D958A3"/>
    <w:rsid w:val="00D96709"/>
    <w:rsid w:val="00D96DB6"/>
    <w:rsid w:val="00DA0D0C"/>
    <w:rsid w:val="00DA210F"/>
    <w:rsid w:val="00DA2150"/>
    <w:rsid w:val="00DA3C63"/>
    <w:rsid w:val="00DA5C05"/>
    <w:rsid w:val="00DB09A4"/>
    <w:rsid w:val="00DB31F5"/>
    <w:rsid w:val="00DB5E74"/>
    <w:rsid w:val="00DB752D"/>
    <w:rsid w:val="00DC01BF"/>
    <w:rsid w:val="00DC0C6B"/>
    <w:rsid w:val="00DC2703"/>
    <w:rsid w:val="00DC5A21"/>
    <w:rsid w:val="00DC6B37"/>
    <w:rsid w:val="00DD2546"/>
    <w:rsid w:val="00DD3C9A"/>
    <w:rsid w:val="00DD4257"/>
    <w:rsid w:val="00DD6AD6"/>
    <w:rsid w:val="00DE078F"/>
    <w:rsid w:val="00DE09A5"/>
    <w:rsid w:val="00DE2B79"/>
    <w:rsid w:val="00DE3FBF"/>
    <w:rsid w:val="00DF1C16"/>
    <w:rsid w:val="00DF6541"/>
    <w:rsid w:val="00DF6B2E"/>
    <w:rsid w:val="00DF7148"/>
    <w:rsid w:val="00DF7A22"/>
    <w:rsid w:val="00E01BC4"/>
    <w:rsid w:val="00E043DB"/>
    <w:rsid w:val="00E06ECA"/>
    <w:rsid w:val="00E0728F"/>
    <w:rsid w:val="00E0761E"/>
    <w:rsid w:val="00E135A2"/>
    <w:rsid w:val="00E14368"/>
    <w:rsid w:val="00E16450"/>
    <w:rsid w:val="00E178DD"/>
    <w:rsid w:val="00E23205"/>
    <w:rsid w:val="00E26B7F"/>
    <w:rsid w:val="00E27D72"/>
    <w:rsid w:val="00E325CA"/>
    <w:rsid w:val="00E3382E"/>
    <w:rsid w:val="00E35B62"/>
    <w:rsid w:val="00E364D2"/>
    <w:rsid w:val="00E40476"/>
    <w:rsid w:val="00E434A2"/>
    <w:rsid w:val="00E449CF"/>
    <w:rsid w:val="00E44F8D"/>
    <w:rsid w:val="00E46BD8"/>
    <w:rsid w:val="00E46C1F"/>
    <w:rsid w:val="00E50DC6"/>
    <w:rsid w:val="00E51079"/>
    <w:rsid w:val="00E521C5"/>
    <w:rsid w:val="00E54C2E"/>
    <w:rsid w:val="00E54C3D"/>
    <w:rsid w:val="00E55703"/>
    <w:rsid w:val="00E56CCE"/>
    <w:rsid w:val="00E60FCC"/>
    <w:rsid w:val="00E61FCA"/>
    <w:rsid w:val="00E622E7"/>
    <w:rsid w:val="00E636DA"/>
    <w:rsid w:val="00E67F79"/>
    <w:rsid w:val="00E7317E"/>
    <w:rsid w:val="00E7766B"/>
    <w:rsid w:val="00E77B12"/>
    <w:rsid w:val="00E81663"/>
    <w:rsid w:val="00E84524"/>
    <w:rsid w:val="00E86338"/>
    <w:rsid w:val="00E87DCC"/>
    <w:rsid w:val="00E90186"/>
    <w:rsid w:val="00E90641"/>
    <w:rsid w:val="00E912E7"/>
    <w:rsid w:val="00E91E10"/>
    <w:rsid w:val="00E97D7F"/>
    <w:rsid w:val="00EA2B7E"/>
    <w:rsid w:val="00EA479C"/>
    <w:rsid w:val="00EA6A29"/>
    <w:rsid w:val="00EB1F47"/>
    <w:rsid w:val="00EB21B4"/>
    <w:rsid w:val="00EB21B6"/>
    <w:rsid w:val="00EB342B"/>
    <w:rsid w:val="00EB4EEE"/>
    <w:rsid w:val="00EB6B87"/>
    <w:rsid w:val="00EC5612"/>
    <w:rsid w:val="00EC5ACD"/>
    <w:rsid w:val="00ED0234"/>
    <w:rsid w:val="00ED18DB"/>
    <w:rsid w:val="00ED1E00"/>
    <w:rsid w:val="00ED727F"/>
    <w:rsid w:val="00ED751E"/>
    <w:rsid w:val="00EE0923"/>
    <w:rsid w:val="00EE1FC0"/>
    <w:rsid w:val="00EE4A7A"/>
    <w:rsid w:val="00EE5A13"/>
    <w:rsid w:val="00EE62FD"/>
    <w:rsid w:val="00EE7810"/>
    <w:rsid w:val="00EF0A15"/>
    <w:rsid w:val="00EF0A97"/>
    <w:rsid w:val="00EF2F39"/>
    <w:rsid w:val="00EF47B6"/>
    <w:rsid w:val="00EF5016"/>
    <w:rsid w:val="00EF6CF6"/>
    <w:rsid w:val="00F010A0"/>
    <w:rsid w:val="00F03177"/>
    <w:rsid w:val="00F05DBA"/>
    <w:rsid w:val="00F0676E"/>
    <w:rsid w:val="00F14E49"/>
    <w:rsid w:val="00F17A67"/>
    <w:rsid w:val="00F25274"/>
    <w:rsid w:val="00F301E0"/>
    <w:rsid w:val="00F31452"/>
    <w:rsid w:val="00F31762"/>
    <w:rsid w:val="00F318DF"/>
    <w:rsid w:val="00F362B4"/>
    <w:rsid w:val="00F3767C"/>
    <w:rsid w:val="00F40883"/>
    <w:rsid w:val="00F41116"/>
    <w:rsid w:val="00F411F5"/>
    <w:rsid w:val="00F44762"/>
    <w:rsid w:val="00F47C83"/>
    <w:rsid w:val="00F525AB"/>
    <w:rsid w:val="00F526E2"/>
    <w:rsid w:val="00F53C04"/>
    <w:rsid w:val="00F545F2"/>
    <w:rsid w:val="00F54AB7"/>
    <w:rsid w:val="00F55F68"/>
    <w:rsid w:val="00F578D3"/>
    <w:rsid w:val="00F57F87"/>
    <w:rsid w:val="00F65C42"/>
    <w:rsid w:val="00F6725C"/>
    <w:rsid w:val="00F77759"/>
    <w:rsid w:val="00F777E8"/>
    <w:rsid w:val="00F813AB"/>
    <w:rsid w:val="00F81585"/>
    <w:rsid w:val="00F83A3A"/>
    <w:rsid w:val="00F857AE"/>
    <w:rsid w:val="00F85E12"/>
    <w:rsid w:val="00F86125"/>
    <w:rsid w:val="00F863A0"/>
    <w:rsid w:val="00F91A95"/>
    <w:rsid w:val="00F91ECF"/>
    <w:rsid w:val="00F93D12"/>
    <w:rsid w:val="00F941F7"/>
    <w:rsid w:val="00F96EB7"/>
    <w:rsid w:val="00FA6126"/>
    <w:rsid w:val="00FA64EF"/>
    <w:rsid w:val="00FA75BF"/>
    <w:rsid w:val="00FB5936"/>
    <w:rsid w:val="00FB7308"/>
    <w:rsid w:val="00FC208B"/>
    <w:rsid w:val="00FC2351"/>
    <w:rsid w:val="00FC4164"/>
    <w:rsid w:val="00FC48C3"/>
    <w:rsid w:val="00FD1FB8"/>
    <w:rsid w:val="00FD2EC5"/>
    <w:rsid w:val="00FD32EE"/>
    <w:rsid w:val="00FD3BC0"/>
    <w:rsid w:val="00FD657D"/>
    <w:rsid w:val="00FE0CAA"/>
    <w:rsid w:val="00FE2933"/>
    <w:rsid w:val="00FE2A8B"/>
    <w:rsid w:val="00FE2AFB"/>
    <w:rsid w:val="00FE2D88"/>
    <w:rsid w:val="00FE389C"/>
    <w:rsid w:val="00FE4AF5"/>
    <w:rsid w:val="00FF05BC"/>
    <w:rsid w:val="00FF17D7"/>
    <w:rsid w:val="00FF3CC4"/>
    <w:rsid w:val="00FF67A4"/>
    <w:rsid w:val="00FF6DE7"/>
    <w:rsid w:val="00FF79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F1BF0"/>
  <w15:docId w15:val="{6BAAA393-891B-4DEE-ABAB-627A57B6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CH" w:eastAsia="fr-CH"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3DB"/>
    <w:pPr>
      <w:spacing w:before="120" w:after="180" w:line="264" w:lineRule="auto"/>
      <w:jc w:val="both"/>
    </w:pPr>
    <w:rPr>
      <w:rFonts w:ascii="Segoe UI Light" w:hAnsi="Segoe UI Light"/>
      <w:sz w:val="25"/>
    </w:rPr>
  </w:style>
  <w:style w:type="paragraph" w:styleId="Titre1">
    <w:name w:val="heading 1"/>
    <w:basedOn w:val="Normal"/>
    <w:next w:val="Normal"/>
    <w:link w:val="Titre1Car"/>
    <w:uiPriority w:val="9"/>
    <w:unhideWhenUsed/>
    <w:qFormat/>
    <w:rsid w:val="001F7DCF"/>
    <w:pPr>
      <w:numPr>
        <w:numId w:val="27"/>
      </w:numPr>
      <w:spacing w:before="300" w:after="360" w:line="240" w:lineRule="auto"/>
      <w:outlineLvl w:val="0"/>
    </w:pPr>
    <w:rPr>
      <w:rFonts w:asciiTheme="majorHAnsi" w:hAnsiTheme="majorHAnsi"/>
      <w:color w:val="355D7E" w:themeColor="accent1" w:themeShade="80"/>
      <w:sz w:val="52"/>
      <w:szCs w:val="32"/>
    </w:rPr>
  </w:style>
  <w:style w:type="paragraph" w:styleId="Titre2">
    <w:name w:val="heading 2"/>
    <w:basedOn w:val="Normal"/>
    <w:next w:val="Normal"/>
    <w:link w:val="Titre2Car"/>
    <w:uiPriority w:val="9"/>
    <w:unhideWhenUsed/>
    <w:qFormat/>
    <w:rsid w:val="00B45977"/>
    <w:pPr>
      <w:numPr>
        <w:ilvl w:val="1"/>
        <w:numId w:val="27"/>
      </w:numPr>
      <w:spacing w:before="240" w:after="80"/>
      <w:ind w:left="576"/>
      <w:outlineLvl w:val="1"/>
    </w:pPr>
    <w:rPr>
      <w:b/>
      <w:color w:val="94B6D2" w:themeColor="accent1"/>
      <w:spacing w:val="20"/>
      <w:sz w:val="28"/>
      <w:szCs w:val="28"/>
    </w:rPr>
  </w:style>
  <w:style w:type="paragraph" w:styleId="Titre3">
    <w:name w:val="heading 3"/>
    <w:basedOn w:val="Normal"/>
    <w:next w:val="Normal"/>
    <w:link w:val="Titre3Car"/>
    <w:uiPriority w:val="9"/>
    <w:unhideWhenUsed/>
    <w:qFormat/>
    <w:rsid w:val="004379FA"/>
    <w:pPr>
      <w:numPr>
        <w:ilvl w:val="2"/>
        <w:numId w:val="27"/>
      </w:numPr>
      <w:spacing w:before="240" w:after="60"/>
      <w:outlineLvl w:val="2"/>
    </w:pPr>
    <w:rPr>
      <w:b/>
      <w:color w:val="94B6D2" w:themeColor="accent1"/>
      <w:spacing w:val="10"/>
      <w:szCs w:val="24"/>
    </w:rPr>
  </w:style>
  <w:style w:type="paragraph" w:styleId="Titre4">
    <w:name w:val="heading 4"/>
    <w:basedOn w:val="Normal"/>
    <w:next w:val="Normal"/>
    <w:link w:val="Titre4Car"/>
    <w:uiPriority w:val="9"/>
    <w:unhideWhenUsed/>
    <w:qFormat/>
    <w:pPr>
      <w:numPr>
        <w:ilvl w:val="3"/>
        <w:numId w:val="27"/>
      </w:num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numPr>
        <w:ilvl w:val="4"/>
        <w:numId w:val="27"/>
      </w:num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numPr>
        <w:ilvl w:val="5"/>
        <w:numId w:val="27"/>
      </w:num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numPr>
        <w:ilvl w:val="6"/>
        <w:numId w:val="27"/>
      </w:num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numPr>
        <w:ilvl w:val="7"/>
        <w:numId w:val="27"/>
      </w:num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numPr>
        <w:ilvl w:val="8"/>
        <w:numId w:val="27"/>
      </w:num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DCF"/>
    <w:rPr>
      <w:rFonts w:asciiTheme="majorHAnsi" w:hAnsiTheme="majorHAnsi"/>
      <w:color w:val="355D7E" w:themeColor="accent1" w:themeShade="80"/>
      <w:sz w:val="52"/>
      <w:szCs w:val="32"/>
    </w:rPr>
  </w:style>
  <w:style w:type="character" w:customStyle="1" w:styleId="Titre2Car">
    <w:name w:val="Titre 2 Car"/>
    <w:basedOn w:val="Policepardfaut"/>
    <w:link w:val="Titre2"/>
    <w:uiPriority w:val="9"/>
    <w:rsid w:val="00B45977"/>
    <w:rPr>
      <w:rFonts w:ascii="Segoe UI Light" w:hAnsi="Segoe UI Light"/>
      <w:b/>
      <w:color w:val="94B6D2" w:themeColor="accent1"/>
      <w:spacing w:val="20"/>
      <w:sz w:val="28"/>
      <w:szCs w:val="28"/>
    </w:rPr>
  </w:style>
  <w:style w:type="character" w:customStyle="1" w:styleId="Titre3Car">
    <w:name w:val="Titre 3 Car"/>
    <w:basedOn w:val="Policepardfaut"/>
    <w:link w:val="Titre3"/>
    <w:uiPriority w:val="9"/>
    <w:rsid w:val="004379FA"/>
    <w:rPr>
      <w:rFonts w:ascii="Segoe UI Light" w:hAnsi="Segoe UI Light"/>
      <w:b/>
      <w:color w:val="94B6D2" w:themeColor="accent1"/>
      <w:spacing w:val="10"/>
      <w:sz w:val="25"/>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ascii="Segoe UI Light" w:hAnsi="Segoe UI Light"/>
      <w:caps/>
      <w:spacing w:val="14"/>
      <w:sz w:val="22"/>
      <w:szCs w:val="22"/>
    </w:rPr>
  </w:style>
  <w:style w:type="character" w:customStyle="1" w:styleId="Titre5Car">
    <w:name w:val="Titre 5 Car"/>
    <w:basedOn w:val="Policepardfaut"/>
    <w:link w:val="Titre5"/>
    <w:uiPriority w:val="9"/>
    <w:semiHidden/>
    <w:rPr>
      <w:rFonts w:ascii="Segoe UI Light" w:hAnsi="Segoe UI Light"/>
      <w:b/>
      <w:color w:val="775F55" w:themeColor="text2"/>
      <w:spacing w:val="10"/>
      <w:sz w:val="25"/>
      <w:szCs w:val="26"/>
    </w:rPr>
  </w:style>
  <w:style w:type="character" w:customStyle="1" w:styleId="Titre6Car">
    <w:name w:val="Titre 6 Car"/>
    <w:basedOn w:val="Policepardfaut"/>
    <w:link w:val="Titre6"/>
    <w:uiPriority w:val="9"/>
    <w:semiHidden/>
    <w:rPr>
      <w:rFonts w:ascii="Segoe UI Light" w:hAnsi="Segoe UI Light"/>
      <w:b/>
      <w:color w:val="DD8047" w:themeColor="accent2"/>
      <w:spacing w:val="10"/>
      <w:sz w:val="25"/>
    </w:rPr>
  </w:style>
  <w:style w:type="character" w:customStyle="1" w:styleId="Titre7Car">
    <w:name w:val="Titre 7 Car"/>
    <w:basedOn w:val="Policepardfaut"/>
    <w:link w:val="Titre7"/>
    <w:uiPriority w:val="9"/>
    <w:semiHidden/>
    <w:rPr>
      <w:rFonts w:ascii="Segoe UI Light" w:hAnsi="Segoe UI Light"/>
      <w:smallCaps/>
      <w:color w:val="000000" w:themeColor="text1"/>
      <w:spacing w:val="10"/>
      <w:sz w:val="25"/>
    </w:rPr>
  </w:style>
  <w:style w:type="character" w:customStyle="1" w:styleId="Titre8Car">
    <w:name w:val="Titre 8 Car"/>
    <w:basedOn w:val="Policepardfaut"/>
    <w:link w:val="Titre8"/>
    <w:uiPriority w:val="9"/>
    <w:semiHidden/>
    <w:rPr>
      <w:rFonts w:ascii="Segoe UI Light" w:hAnsi="Segoe UI Light"/>
      <w:b/>
      <w:i/>
      <w:color w:val="94B6D2" w:themeColor="accent1"/>
      <w:spacing w:val="10"/>
      <w:sz w:val="24"/>
    </w:rPr>
  </w:style>
  <w:style w:type="character" w:customStyle="1" w:styleId="Titre9Car">
    <w:name w:val="Titre 9 Car"/>
    <w:basedOn w:val="Policepardfaut"/>
    <w:link w:val="Titre9"/>
    <w:uiPriority w:val="9"/>
    <w:semiHidden/>
    <w:rPr>
      <w:rFonts w:ascii="Segoe UI Light" w:hAnsi="Segoe UI Light"/>
      <w:b/>
      <w:caps/>
      <w:color w:val="A5AB81" w:themeColor="accent3"/>
      <w:spacing w:val="40"/>
      <w:sz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3948A8"/>
    <w:pPr>
      <w:keepNext/>
      <w:keepLines/>
      <w:spacing w:before="480" w:after="0" w:line="276" w:lineRule="auto"/>
      <w:outlineLvl w:val="9"/>
    </w:pPr>
    <w:rPr>
      <w:rFonts w:eastAsiaTheme="majorEastAsia" w:cstheme="majorBidi"/>
      <w:b/>
      <w:bCs/>
      <w:caps/>
      <w:color w:val="548AB7" w:themeColor="accent1" w:themeShade="BF"/>
      <w:kern w:val="0"/>
      <w:sz w:val="28"/>
      <w:szCs w:val="28"/>
      <w14:ligatures w14:val="none"/>
    </w:rPr>
  </w:style>
  <w:style w:type="paragraph" w:styleId="Notedebasdepage">
    <w:name w:val="footnote text"/>
    <w:basedOn w:val="Normal"/>
    <w:link w:val="NotedebasdepageCar"/>
    <w:uiPriority w:val="99"/>
    <w:semiHidden/>
    <w:unhideWhenUsed/>
    <w:rsid w:val="001B0429"/>
    <w:pPr>
      <w:spacing w:after="0" w:line="240" w:lineRule="auto"/>
    </w:pPr>
    <w:rPr>
      <w:sz w:val="20"/>
    </w:rPr>
  </w:style>
  <w:style w:type="character" w:customStyle="1" w:styleId="NotedebasdepageCar">
    <w:name w:val="Note de bas de page Car"/>
    <w:basedOn w:val="Policepardfaut"/>
    <w:link w:val="Notedebasdepage"/>
    <w:uiPriority w:val="99"/>
    <w:semiHidden/>
    <w:rsid w:val="001B0429"/>
    <w:rPr>
      <w:rFonts w:ascii="Segoe UI Light" w:hAnsi="Segoe UI Light"/>
      <w:sz w:val="20"/>
    </w:rPr>
  </w:style>
  <w:style w:type="character" w:styleId="Appelnotedebasdep">
    <w:name w:val="footnote reference"/>
    <w:basedOn w:val="Policepardfaut"/>
    <w:uiPriority w:val="99"/>
    <w:semiHidden/>
    <w:unhideWhenUsed/>
    <w:rsid w:val="001B0429"/>
    <w:rPr>
      <w:vertAlign w:val="superscript"/>
    </w:rPr>
  </w:style>
  <w:style w:type="character" w:customStyle="1" w:styleId="apple-converted-space">
    <w:name w:val="apple-converted-space"/>
    <w:basedOn w:val="Policepardfaut"/>
    <w:rsid w:val="005163D9"/>
  </w:style>
  <w:style w:type="paragraph" w:styleId="NormalWeb">
    <w:name w:val="Normal (Web)"/>
    <w:basedOn w:val="Normal"/>
    <w:uiPriority w:val="99"/>
    <w:unhideWhenUsed/>
    <w:rsid w:val="00DC0C6B"/>
    <w:pPr>
      <w:spacing w:before="100" w:beforeAutospacing="1" w:after="100" w:afterAutospacing="1" w:line="240" w:lineRule="auto"/>
    </w:pPr>
    <w:rPr>
      <w:rFonts w:ascii="Times New Roman" w:eastAsia="Times New Roman" w:hAnsi="Times New Roman"/>
      <w:kern w:val="0"/>
      <w:sz w:val="24"/>
      <w:szCs w:val="24"/>
      <w14:ligatures w14:val="none"/>
    </w:rPr>
  </w:style>
  <w:style w:type="character" w:customStyle="1" w:styleId="sentence">
    <w:name w:val="sentence"/>
    <w:basedOn w:val="Policepardfaut"/>
    <w:rsid w:val="00DC0C6B"/>
  </w:style>
  <w:style w:type="character" w:styleId="CodeHTML">
    <w:name w:val="HTML Code"/>
    <w:basedOn w:val="Policepardfaut"/>
    <w:uiPriority w:val="99"/>
    <w:semiHidden/>
    <w:unhideWhenUsed/>
    <w:rsid w:val="001F3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00743">
      <w:bodyDiv w:val="1"/>
      <w:marLeft w:val="0"/>
      <w:marRight w:val="0"/>
      <w:marTop w:val="0"/>
      <w:marBottom w:val="0"/>
      <w:divBdr>
        <w:top w:val="none" w:sz="0" w:space="0" w:color="auto"/>
        <w:left w:val="none" w:sz="0" w:space="0" w:color="auto"/>
        <w:bottom w:val="none" w:sz="0" w:space="0" w:color="auto"/>
        <w:right w:val="none" w:sz="0" w:space="0" w:color="auto"/>
      </w:divBdr>
    </w:div>
    <w:div w:id="138675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ck.ninjacav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llikoferma\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023EAFC5-EA25-4D1B-ADE0-06E3D1AEE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2204</TotalTime>
  <Pages>1</Pages>
  <Words>1606</Words>
  <Characters>8834</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Plateformer 2D</vt:lpstr>
      <vt:lpstr/>
    </vt:vector>
  </TitlesOfParts>
  <Company>STS2</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Plateformer 2D</dc:title>
  <dc:subject>Projet P2 – Rapport</dc:subject>
  <dc:creator>Zollikofer Malo</dc:creator>
  <cp:lastModifiedBy>Malo Zollikofer</cp:lastModifiedBy>
  <cp:revision>1061</cp:revision>
  <cp:lastPrinted>2014-05-18T19:50:00Z</cp:lastPrinted>
  <dcterms:created xsi:type="dcterms:W3CDTF">2014-04-28T12:13:00Z</dcterms:created>
  <dcterms:modified xsi:type="dcterms:W3CDTF">2016-06-17T06:52:00Z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